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130F" w:rsidTr="001C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ID:</w:t>
            </w:r>
          </w:p>
        </w:tc>
        <w:tc>
          <w:tcPr>
            <w:tcW w:w="4414" w:type="dxa"/>
          </w:tcPr>
          <w:p w:rsidR="0093130F" w:rsidRDefault="007648D7" w:rsidP="001C154D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 10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Nombre:</w:t>
            </w:r>
          </w:p>
        </w:tc>
        <w:tc>
          <w:tcPr>
            <w:tcW w:w="4414" w:type="dxa"/>
          </w:tcPr>
          <w:p w:rsidR="0093130F" w:rsidRDefault="007648D7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Reservar ítems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Autor: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Fernando Gomez </w:t>
            </w:r>
            <w:r w:rsidRPr="0093130F">
              <w:t>Alejandre</w:t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Creación: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CREATEDATE  \@ "dd/MM/yyyy hh:mm am/pm"  \* MERGEFORMAT </w:instrText>
            </w:r>
            <w:r>
              <w:fldChar w:fldCharType="separate"/>
            </w:r>
            <w:r w:rsidR="007648D7">
              <w:rPr>
                <w:noProof/>
              </w:rPr>
              <w:t>18/10/2016 01:27 a.m.</w:t>
            </w:r>
            <w:r>
              <w:fldChar w:fldCharType="end"/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Fecha de Modificación:</w:t>
            </w:r>
          </w:p>
        </w:tc>
        <w:tc>
          <w:tcPr>
            <w:tcW w:w="4414" w:type="dxa"/>
          </w:tcPr>
          <w:p w:rsidR="0093130F" w:rsidRDefault="006260E4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SAVEDATE  \@ "dd/MM/yyyy hh:mm am/pm"  \* MERGEFORMAT </w:instrText>
            </w:r>
            <w:r>
              <w:fldChar w:fldCharType="separate"/>
            </w:r>
            <w:r w:rsidR="007648D7">
              <w:rPr>
                <w:noProof/>
              </w:rPr>
              <w:t>00/00/0000 00:00 a.m.</w:t>
            </w:r>
            <w:r>
              <w:fldChar w:fldCharType="end"/>
            </w: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Actores:</w:t>
            </w:r>
          </w:p>
        </w:tc>
        <w:tc>
          <w:tcPr>
            <w:tcW w:w="4414" w:type="dxa"/>
          </w:tcPr>
          <w:p w:rsidR="0093130F" w:rsidRDefault="007648D7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Registrado</w:t>
            </w: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Descripción:</w:t>
            </w:r>
          </w:p>
        </w:tc>
        <w:tc>
          <w:tcPr>
            <w:tcW w:w="4414" w:type="dxa"/>
          </w:tcPr>
          <w:p w:rsidR="0093130F" w:rsidRDefault="007648D7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caso de uso inicia cuando un usuario </w:t>
            </w:r>
            <w:r w:rsidR="0072144E">
              <w:t>quiere reserva un material que ya busco previamente y que al no estar disponible lo agrego a reservar, para que cuando esté disponible nuevamente, el sistema lo aparte automaticamente</w:t>
            </w:r>
            <w:bookmarkStart w:id="0" w:name="_GoBack"/>
            <w:bookmarkEnd w:id="0"/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Normal: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Entrada: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130F" w:rsidTr="001C1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Salida: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130F" w:rsidTr="001C1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3130F" w:rsidRPr="001C154D" w:rsidRDefault="0093130F" w:rsidP="001C154D">
            <w:pPr>
              <w:pStyle w:val="Sinespaciado"/>
            </w:pPr>
            <w:r w:rsidRPr="001C154D">
              <w:t>Prioridad</w:t>
            </w:r>
          </w:p>
        </w:tc>
        <w:tc>
          <w:tcPr>
            <w:tcW w:w="4414" w:type="dxa"/>
          </w:tcPr>
          <w:p w:rsidR="0093130F" w:rsidRDefault="0093130F" w:rsidP="001C154D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378D" w:rsidRDefault="00A5378D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D7"/>
    <w:rsid w:val="001C154D"/>
    <w:rsid w:val="006260E4"/>
    <w:rsid w:val="0072144E"/>
    <w:rsid w:val="007648D7"/>
    <w:rsid w:val="0093130F"/>
    <w:rsid w:val="00A5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4BF8C-5520-4D2A-A446-BCEEDAD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30F"/>
    <w:rPr>
      <w:rFonts w:ascii="Segoe UI" w:hAnsi="Segoe UI"/>
      <w:sz w:val="24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spacing w:after="0" w:line="240" w:lineRule="auto"/>
      <w:jc w:val="both"/>
      <w:outlineLvl w:val="0"/>
    </w:pPr>
    <w:rPr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aliases w:val="Texto Izquierdo"/>
    <w:basedOn w:val="Normal"/>
    <w:uiPriority w:val="1"/>
    <w:qFormat/>
    <w:rsid w:val="0093130F"/>
    <w:pPr>
      <w:spacing w:after="0" w:line="240" w:lineRule="auto"/>
    </w:pPr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d\Desktop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</Template>
  <TotalTime>11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2</cp:revision>
  <dcterms:created xsi:type="dcterms:W3CDTF">2016-10-18T06:27:00Z</dcterms:created>
  <dcterms:modified xsi:type="dcterms:W3CDTF">2016-10-18T06:38:00Z</dcterms:modified>
</cp:coreProperties>
</file>