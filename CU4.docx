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EC39A4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 4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EC39A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Renovar Permisos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EC39A4">
              <w:rPr>
                <w:noProof/>
              </w:rPr>
              <w:t>17/10/2016 01:46 a.m.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677626">
              <w:rPr>
                <w:noProof/>
              </w:rPr>
              <w:t>17/10/2016 02:34 a.m.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BD03A8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Bibliotecario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4A11AA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caso de uso inicia cuando el bibliotecario quiere renovar los permisos de un usuario existente en el sistema, busca el usuario por su identificador y renueva sus permisos.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93130F" w:rsidRDefault="004A11AA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1AA">
              <w:rPr>
                <w:b/>
              </w:rPr>
              <w:t>PRE01</w:t>
            </w:r>
            <w:r>
              <w:t>.-El usuario debe estar registrado en el sistema.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93130F" w:rsidRPr="004A11AA" w:rsidRDefault="004A11AA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11AA">
              <w:rPr>
                <w:b/>
              </w:rPr>
              <w:t>Renovar Permisos Exitoso</w:t>
            </w:r>
          </w:p>
          <w:p w:rsidR="004A11AA" w:rsidRDefault="004A11AA" w:rsidP="004A1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1a.-El bibliotecario ingresa a la sección de usuarios.</w:t>
            </w:r>
          </w:p>
          <w:p w:rsidR="004A11AA" w:rsidRDefault="004A11AA" w:rsidP="004A1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2a.-El sistema despliega una pantalla de búsqueda.</w:t>
            </w:r>
          </w:p>
          <w:p w:rsidR="004A11AA" w:rsidRDefault="004A11AA" w:rsidP="004A1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3a.-El bibliotecario ingresa el identificador del usuario a renovar.</w:t>
            </w:r>
          </w:p>
          <w:p w:rsidR="004A11AA" w:rsidRDefault="004A11AA" w:rsidP="004A1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4a.-El sistema muestra la información del alumno.</w:t>
            </w:r>
          </w:p>
          <w:p w:rsidR="004A11AA" w:rsidRDefault="004A11AA" w:rsidP="004A1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5a.-El bibliotecario elige renovar los permisos del usuario seleccionado.</w:t>
            </w:r>
          </w:p>
          <w:p w:rsidR="004A11AA" w:rsidRDefault="004A11AA" w:rsidP="004A1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6a.-El sistema muestra un mensaje para confirmar la renovación de permisos para el usuario seleccionado.</w:t>
            </w:r>
          </w:p>
          <w:p w:rsidR="004A11AA" w:rsidRDefault="004A11AA" w:rsidP="004A1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7a.-El bibliotecario acepta la renovación de permisos.</w:t>
            </w:r>
          </w:p>
          <w:p w:rsidR="004A11AA" w:rsidRPr="004A11AA" w:rsidRDefault="004A11AA" w:rsidP="004A1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8a.-El sistema devuelve un mensaje de que el usuario fue renovado.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677626" w:rsidRDefault="004E03ED" w:rsidP="004E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7626">
              <w:rPr>
                <w:b/>
              </w:rPr>
              <w:t>Renovar permisos fallido</w:t>
            </w:r>
          </w:p>
          <w:p w:rsidR="004E03ED" w:rsidRDefault="00677626" w:rsidP="004E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4b.-El sistema devuelve un mensaje de que el usuario es erróneo </w:t>
            </w:r>
            <w:r w:rsidR="00670A4B">
              <w:t>o no existe.</w:t>
            </w:r>
          </w:p>
          <w:p w:rsidR="00670A4B" w:rsidRDefault="00670A4B" w:rsidP="004E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5b.-El bibliotecario elige limpiar búsqueda.</w:t>
            </w:r>
          </w:p>
          <w:p w:rsidR="00670A4B" w:rsidRPr="004E03ED" w:rsidRDefault="00670A4B" w:rsidP="004E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130F" w:rsidRPr="00677626" w:rsidRDefault="004A11AA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77626">
              <w:rPr>
                <w:b/>
              </w:rPr>
              <w:t xml:space="preserve">Cancelar Renovar Permisos </w:t>
            </w:r>
          </w:p>
          <w:p w:rsidR="004A11AA" w:rsidRDefault="00677626" w:rsidP="004A1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5c.-El bibliotecario elige cancelar la renovación de permisos.</w:t>
            </w:r>
          </w:p>
          <w:p w:rsidR="00677626" w:rsidRDefault="00677626" w:rsidP="004A1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6c.-El sistema regresa al bibliotecario al menú principal.</w:t>
            </w:r>
          </w:p>
          <w:p w:rsidR="00677626" w:rsidRPr="004A11AA" w:rsidRDefault="00677626" w:rsidP="004E0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9A4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C39A4" w:rsidRPr="001C154D" w:rsidRDefault="00EC39A4" w:rsidP="001C154D">
            <w:pPr>
              <w:pStyle w:val="Sinespaciado"/>
            </w:pPr>
            <w:r>
              <w:lastRenderedPageBreak/>
              <w:t>Excepciones:</w:t>
            </w:r>
          </w:p>
        </w:tc>
        <w:tc>
          <w:tcPr>
            <w:tcW w:w="4414" w:type="dxa"/>
          </w:tcPr>
          <w:p w:rsidR="004E03ED" w:rsidRPr="00211956" w:rsidRDefault="004E03ED" w:rsidP="004E03E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211956">
              <w:rPr>
                <w:b/>
                <w:sz w:val="22"/>
              </w:rPr>
              <w:t>Error en la Base de Datos (BD)</w:t>
            </w:r>
          </w:p>
          <w:p w:rsidR="004E03ED" w:rsidRPr="00211956" w:rsidRDefault="004E03ED" w:rsidP="004E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</w:t>
            </w:r>
            <w:r w:rsidRPr="00211956">
              <w:rPr>
                <w:sz w:val="22"/>
              </w:rPr>
              <w:t xml:space="preserve">d.-El sistema no puede conectarse a la BD e informa al </w:t>
            </w:r>
            <w:r>
              <w:rPr>
                <w:sz w:val="22"/>
              </w:rPr>
              <w:t>bibliotecario</w:t>
            </w:r>
            <w:r w:rsidRPr="00211956">
              <w:rPr>
                <w:sz w:val="22"/>
              </w:rPr>
              <w:t xml:space="preserve"> que la transacción no fue realizada</w:t>
            </w:r>
          </w:p>
          <w:p w:rsidR="004E03ED" w:rsidRPr="00211956" w:rsidRDefault="004E03ED" w:rsidP="004E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  <w:r w:rsidRPr="00211956">
              <w:rPr>
                <w:sz w:val="22"/>
              </w:rPr>
              <w:t xml:space="preserve">d.-El </w:t>
            </w:r>
            <w:r>
              <w:rPr>
                <w:sz w:val="22"/>
              </w:rPr>
              <w:t xml:space="preserve">bibliotecario </w:t>
            </w:r>
            <w:r w:rsidRPr="00211956">
              <w:rPr>
                <w:sz w:val="22"/>
              </w:rPr>
              <w:t>confirma que entendió lo que sucede</w:t>
            </w:r>
          </w:p>
          <w:p w:rsidR="004E03ED" w:rsidRPr="00211956" w:rsidRDefault="004E03ED" w:rsidP="004E0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</w:t>
            </w:r>
            <w:r w:rsidRPr="00211956">
              <w:rPr>
                <w:sz w:val="22"/>
              </w:rPr>
              <w:t xml:space="preserve">d.-El sistema regresa al </w:t>
            </w:r>
            <w:r>
              <w:rPr>
                <w:sz w:val="22"/>
              </w:rPr>
              <w:t xml:space="preserve">bibliotecario </w:t>
            </w:r>
            <w:r w:rsidRPr="00211956">
              <w:rPr>
                <w:sz w:val="22"/>
              </w:rPr>
              <w:t>a la pantalla principal</w:t>
            </w:r>
          </w:p>
          <w:p w:rsidR="00EC39A4" w:rsidRDefault="00EC39A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4414" w:type="dxa"/>
          </w:tcPr>
          <w:p w:rsidR="0093130F" w:rsidRDefault="004E03ED" w:rsidP="004E03E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8F9">
              <w:rPr>
                <w:b/>
                <w:sz w:val="22"/>
              </w:rPr>
              <w:t>P</w:t>
            </w:r>
            <w:r>
              <w:rPr>
                <w:b/>
                <w:sz w:val="22"/>
              </w:rPr>
              <w:t>OST01</w:t>
            </w:r>
            <w:r w:rsidRPr="00EC78F9">
              <w:rPr>
                <w:sz w:val="22"/>
              </w:rPr>
              <w:t>-El usuario puede volver a pedir prestado y reservar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4E03ED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identificador del usuario.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4E03ED" w:rsidP="004E03E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Renovación de permisos de un usuario, Mensaje de </w:t>
            </w:r>
            <w:bookmarkStart w:id="0" w:name="_GoBack"/>
            <w:bookmarkEnd w:id="0"/>
            <w:r>
              <w:t>usuario no encontrado, Mensaje de usuario renovado.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4E03ED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Indispensable.</w:t>
            </w:r>
          </w:p>
        </w:tc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A4"/>
    <w:rsid w:val="00085320"/>
    <w:rsid w:val="001C154D"/>
    <w:rsid w:val="004A11AA"/>
    <w:rsid w:val="004E03ED"/>
    <w:rsid w:val="006260E4"/>
    <w:rsid w:val="00670A4B"/>
    <w:rsid w:val="00677626"/>
    <w:rsid w:val="0093130F"/>
    <w:rsid w:val="00A5378D"/>
    <w:rsid w:val="00BD03A8"/>
    <w:rsid w:val="00D7138E"/>
    <w:rsid w:val="00E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FA60-9837-4F5B-9EC2-096134F4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styleId="Tabladecuadrcula3-nfasis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d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</Template>
  <TotalTime>93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8</cp:revision>
  <dcterms:created xsi:type="dcterms:W3CDTF">2016-10-17T06:46:00Z</dcterms:created>
  <dcterms:modified xsi:type="dcterms:W3CDTF">2016-10-18T06:54:00Z</dcterms:modified>
</cp:coreProperties>
</file>