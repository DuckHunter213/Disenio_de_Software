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Pr="00FD703A" w:rsidRDefault="00F814D0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t>CU3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Pr="00FD703A" w:rsidRDefault="00F814D0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t xml:space="preserve">Administrar </w:t>
            </w:r>
            <w:bookmarkStart w:id="0" w:name="_GoBack"/>
            <w:bookmarkEnd w:id="0"/>
            <w:r w:rsidR="00E754A2" w:rsidRPr="00FD703A">
              <w:rPr>
                <w:sz w:val="22"/>
              </w:rPr>
              <w:t>Ítems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Pr="00FD703A" w:rsidRDefault="00FD703A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t>Ehecatl Said Cortina Gamboa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Pr="00FD703A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fldChar w:fldCharType="begin"/>
            </w:r>
            <w:r w:rsidRPr="00FD703A">
              <w:rPr>
                <w:sz w:val="22"/>
              </w:rPr>
              <w:instrText xml:space="preserve"> CREATEDATE  \@ "dd/MM/yyyy hh:mm am/pm"  \* MERGEFORMAT </w:instrText>
            </w:r>
            <w:r w:rsidRPr="00FD703A">
              <w:rPr>
                <w:sz w:val="22"/>
              </w:rPr>
              <w:fldChar w:fldCharType="separate"/>
            </w:r>
            <w:r w:rsidR="00F814D0" w:rsidRPr="00FD703A">
              <w:rPr>
                <w:noProof/>
                <w:sz w:val="22"/>
              </w:rPr>
              <w:t>24/10/2016 09:38 a. m.</w:t>
            </w:r>
            <w:r w:rsidRPr="00FD703A">
              <w:rPr>
                <w:sz w:val="22"/>
              </w:rP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Pr="00FD703A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fldChar w:fldCharType="begin"/>
            </w:r>
            <w:r w:rsidRPr="00FD703A">
              <w:rPr>
                <w:sz w:val="22"/>
              </w:rPr>
              <w:instrText xml:space="preserve"> SAVEDATE  \@ "dd/MM/yyyy hh:mm am/pm"  \* MERGEFORMAT </w:instrText>
            </w:r>
            <w:r w:rsidRPr="00FD703A">
              <w:rPr>
                <w:sz w:val="22"/>
              </w:rPr>
              <w:fldChar w:fldCharType="separate"/>
            </w:r>
            <w:r w:rsidR="00220708" w:rsidRPr="00FD703A">
              <w:rPr>
                <w:noProof/>
                <w:sz w:val="22"/>
              </w:rPr>
              <w:t>24/10/2016 10:43 a.m.</w:t>
            </w:r>
            <w:r w:rsidRPr="00FD703A">
              <w:rPr>
                <w:sz w:val="22"/>
              </w:rP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Pr="00FD703A" w:rsidRDefault="00F814D0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D703A">
              <w:rPr>
                <w:sz w:val="22"/>
              </w:rP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F814D0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3A">
              <w:rPr>
                <w:sz w:val="22"/>
              </w:rPr>
              <w:t>Este caso de uso inicia cuando el bibliotecario quiere ingresar al sistema algún nuevo material, darlo de baja o en su defecto buscarlo para editar los datos del mismo.</w:t>
            </w:r>
          </w:p>
        </w:tc>
      </w:tr>
      <w:tr w:rsidR="0093130F" w:rsidRPr="00FD703A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Precondiciones:</w:t>
            </w:r>
          </w:p>
        </w:tc>
        <w:tc>
          <w:tcPr>
            <w:tcW w:w="4414" w:type="dxa"/>
          </w:tcPr>
          <w:p w:rsidR="0093130F" w:rsidRPr="00FD703A" w:rsidRDefault="00BC69A0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PRE</w:t>
            </w:r>
            <w:r w:rsidR="004D57E5" w:rsidRPr="00FD703A">
              <w:rPr>
                <w:rFonts w:cs="Segoe UI"/>
                <w:b/>
                <w:sz w:val="22"/>
              </w:rPr>
              <w:t>01</w:t>
            </w:r>
            <w:r w:rsidR="004D57E5" w:rsidRPr="00FD703A">
              <w:rPr>
                <w:rFonts w:cs="Segoe UI"/>
                <w:sz w:val="22"/>
              </w:rPr>
              <w:t>.-El bibliotecario debe estar registrado en el sistema.</w:t>
            </w:r>
          </w:p>
          <w:p w:rsidR="004D57E5" w:rsidRPr="00FD703A" w:rsidRDefault="00BC69A0" w:rsidP="004D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PRE</w:t>
            </w:r>
            <w:r w:rsidR="004D57E5" w:rsidRPr="00FD703A">
              <w:rPr>
                <w:rFonts w:cs="Segoe UI"/>
                <w:b/>
                <w:sz w:val="22"/>
              </w:rPr>
              <w:t>02</w:t>
            </w:r>
            <w:r w:rsidR="004D57E5" w:rsidRPr="00FD703A">
              <w:rPr>
                <w:rFonts w:cs="Segoe UI"/>
                <w:sz w:val="22"/>
              </w:rPr>
              <w:t>.-Para editar o dar de baja un material, debe estar previamente registrado en el sistema.</w:t>
            </w:r>
          </w:p>
        </w:tc>
      </w:tr>
      <w:tr w:rsidR="0093130F" w:rsidRPr="00FD703A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Flujo Normal:</w:t>
            </w:r>
          </w:p>
        </w:tc>
        <w:tc>
          <w:tcPr>
            <w:tcW w:w="4414" w:type="dxa"/>
          </w:tcPr>
          <w:p w:rsidR="0093130F" w:rsidRPr="00FD703A" w:rsidRDefault="004D57E5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Registrar Material Exitoso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1a.-</w:t>
            </w:r>
            <w:r w:rsidR="00E658EA" w:rsidRPr="00FD703A">
              <w:rPr>
                <w:rFonts w:cs="Segoe UI"/>
                <w:sz w:val="22"/>
              </w:rPr>
              <w:t>El bibliotecario ingresa a la sección de administrar ítems.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2a.-</w:t>
            </w:r>
            <w:r w:rsidR="00E658EA" w:rsidRPr="00FD703A">
              <w:rPr>
                <w:rFonts w:cs="Segoe UI"/>
                <w:sz w:val="22"/>
              </w:rPr>
              <w:t>El sistema despliega una pantalla con opciones.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3a.-</w:t>
            </w:r>
            <w:r w:rsidR="00E658EA" w:rsidRPr="00FD703A">
              <w:rPr>
                <w:rFonts w:cs="Segoe UI"/>
                <w:sz w:val="22"/>
              </w:rPr>
              <w:t>El bibliotecario selecciona Registrar Material.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4a.-</w:t>
            </w:r>
            <w:r w:rsidR="001F32E1" w:rsidRPr="00FD703A">
              <w:rPr>
                <w:rFonts w:cs="Segoe UI"/>
                <w:sz w:val="22"/>
              </w:rPr>
              <w:t>El sistema despliega una p</w:t>
            </w:r>
            <w:r w:rsidR="00A975DD" w:rsidRPr="00FD703A">
              <w:rPr>
                <w:rFonts w:cs="Segoe UI"/>
                <w:sz w:val="22"/>
              </w:rPr>
              <w:t>antal</w:t>
            </w:r>
            <w:r w:rsidR="001F32E1" w:rsidRPr="00FD703A">
              <w:rPr>
                <w:rFonts w:cs="Segoe UI"/>
                <w:sz w:val="22"/>
              </w:rPr>
              <w:t xml:space="preserve">la </w:t>
            </w:r>
            <w:r w:rsidR="00A975DD" w:rsidRPr="00FD703A">
              <w:rPr>
                <w:rFonts w:cs="Segoe UI"/>
                <w:sz w:val="22"/>
              </w:rPr>
              <w:t>que debe ser llenada</w:t>
            </w:r>
            <w:r w:rsidR="001F32E1" w:rsidRPr="00FD703A">
              <w:rPr>
                <w:rFonts w:cs="Segoe UI"/>
                <w:sz w:val="22"/>
              </w:rPr>
              <w:t xml:space="preserve"> con los datos correspondientes del material.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5a.-</w:t>
            </w:r>
            <w:r w:rsidR="005A0F9D" w:rsidRPr="00FD703A">
              <w:rPr>
                <w:rFonts w:cs="Segoe UI"/>
                <w:sz w:val="22"/>
              </w:rPr>
              <w:t xml:space="preserve">El bibliotecario </w:t>
            </w:r>
            <w:r w:rsidR="0029790B" w:rsidRPr="00FD703A">
              <w:rPr>
                <w:rFonts w:cs="Segoe UI"/>
                <w:sz w:val="22"/>
              </w:rPr>
              <w:t xml:space="preserve">llena los campos requeridos y elige </w:t>
            </w:r>
            <w:r w:rsidR="005A0F9D" w:rsidRPr="00FD703A">
              <w:rPr>
                <w:rFonts w:cs="Segoe UI"/>
                <w:sz w:val="22"/>
              </w:rPr>
              <w:t>registra el nuevo material</w:t>
            </w:r>
            <w:r w:rsidR="0029790B" w:rsidRPr="00FD703A">
              <w:rPr>
                <w:rFonts w:cs="Segoe UI"/>
                <w:sz w:val="22"/>
              </w:rPr>
              <w:t>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6a.-</w:t>
            </w:r>
            <w:r w:rsidR="005A0F9D" w:rsidRPr="00FD703A">
              <w:rPr>
                <w:rFonts w:cs="Segoe UI"/>
                <w:sz w:val="22"/>
              </w:rPr>
              <w:t>El sistema informa que el registro del material fue exitoso.</w:t>
            </w:r>
          </w:p>
          <w:p w:rsidR="004D57E5" w:rsidRPr="00FD703A" w:rsidRDefault="004D57E5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5A0F9D" w:rsidRPr="00FD703A" w:rsidRDefault="005A0F9D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Dar de baja Material Exitoso</w:t>
            </w:r>
          </w:p>
          <w:p w:rsidR="00C96E3B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.-El bibliotecario ingresa a la sección de administrar ítems.</w:t>
            </w:r>
          </w:p>
          <w:p w:rsidR="00C96E3B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2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.-El sistema despliega una pantalla con opciones.</w:t>
            </w:r>
          </w:p>
          <w:p w:rsidR="00C96E3B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3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.-El bibliotecario selecciona Dar de baja material.</w:t>
            </w:r>
          </w:p>
          <w:p w:rsidR="00C96E3B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4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.-El sistema despliega una pantalla de búsqueda.</w:t>
            </w:r>
          </w:p>
          <w:p w:rsidR="00C96E3B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.-El bibliotecario ingresa el identificador del material que quiere dar de baja.</w:t>
            </w:r>
          </w:p>
          <w:p w:rsidR="00571F5F" w:rsidRPr="00FD703A" w:rsidRDefault="00C96E3B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lastRenderedPageBreak/>
              <w:t>6</w:t>
            </w:r>
            <w:r w:rsidR="00AC6CDD" w:rsidRPr="00FD703A">
              <w:rPr>
                <w:rFonts w:cs="Segoe UI"/>
                <w:sz w:val="22"/>
              </w:rPr>
              <w:t>b</w:t>
            </w:r>
            <w:r w:rsidRPr="00FD703A">
              <w:rPr>
                <w:rFonts w:cs="Segoe UI"/>
                <w:sz w:val="22"/>
              </w:rPr>
              <w:t>.-</w:t>
            </w:r>
            <w:r w:rsidR="00AC6CDD" w:rsidRPr="00FD703A">
              <w:rPr>
                <w:rFonts w:cs="Segoe UI"/>
                <w:sz w:val="22"/>
              </w:rPr>
              <w:t xml:space="preserve">El sistema </w:t>
            </w:r>
            <w:r w:rsidR="007901C9" w:rsidRPr="00FD703A">
              <w:rPr>
                <w:rFonts w:cs="Segoe UI"/>
                <w:sz w:val="22"/>
              </w:rPr>
              <w:t>regresa la información del material a dar de baja, si la encuentra.</w:t>
            </w:r>
          </w:p>
          <w:p w:rsidR="00A12977" w:rsidRPr="00FD703A" w:rsidRDefault="00A12977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7b.-El bibliotecario elige dar de baja material.</w:t>
            </w:r>
          </w:p>
          <w:p w:rsidR="00A12977" w:rsidRPr="00FD703A" w:rsidRDefault="00A12977" w:rsidP="00C96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8b.-El sistema manda un mensaje de confirmación para dar de baja el material.</w:t>
            </w:r>
          </w:p>
          <w:p w:rsidR="005A0F9D" w:rsidRPr="00FD703A" w:rsidRDefault="00A12977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9</w:t>
            </w:r>
            <w:r w:rsidR="00AC6CDD" w:rsidRPr="00FD703A">
              <w:rPr>
                <w:rFonts w:cs="Segoe UI"/>
                <w:sz w:val="22"/>
              </w:rPr>
              <w:t>b.-</w:t>
            </w:r>
            <w:r w:rsidR="00024AB9" w:rsidRPr="00FD703A">
              <w:rPr>
                <w:rFonts w:cs="Segoe UI"/>
                <w:sz w:val="22"/>
              </w:rPr>
              <w:t>El bibliotecario confirma que quiere dar de baja el material seleccionado.</w:t>
            </w:r>
          </w:p>
          <w:p w:rsidR="00571F5F" w:rsidRPr="00FD703A" w:rsidRDefault="00A12977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10</w:t>
            </w:r>
            <w:r w:rsidR="00571F5F" w:rsidRPr="00FD703A">
              <w:rPr>
                <w:rFonts w:cs="Segoe UI"/>
                <w:sz w:val="22"/>
              </w:rPr>
              <w:t>b.-El sistema da de baja el material y regresa un mensaje confirmando que se dio de baja.</w:t>
            </w:r>
          </w:p>
          <w:p w:rsidR="00A12977" w:rsidRPr="00FD703A" w:rsidRDefault="00A12977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A12977" w:rsidRPr="00FD703A" w:rsidRDefault="00A12977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Editar Material Exitoso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>.-El bibliotecario ingresa a la sección de administrar ítems.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2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>.-El sistema despliega una pantalla con opciones.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3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 xml:space="preserve">.-El bibliotecario selecciona </w:t>
            </w:r>
            <w:r w:rsidRPr="00FD703A">
              <w:rPr>
                <w:rFonts w:cs="Segoe UI"/>
                <w:sz w:val="22"/>
              </w:rPr>
              <w:t xml:space="preserve">Editar </w:t>
            </w:r>
            <w:r w:rsidR="00050A13" w:rsidRPr="00FD703A">
              <w:rPr>
                <w:rFonts w:cs="Segoe UI"/>
                <w:sz w:val="22"/>
              </w:rPr>
              <w:t>Material.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4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>.-El sistema despliega una pantalla de búsqueda.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>.-El bibliotecario ingresa el</w:t>
            </w:r>
            <w:r w:rsidR="00050A13" w:rsidRPr="00FD703A">
              <w:rPr>
                <w:rFonts w:cs="Segoe UI"/>
                <w:sz w:val="22"/>
              </w:rPr>
              <w:t xml:space="preserve"> identificador del material del cual quiere editar los datos.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 xml:space="preserve">.-El sistema regresa la información del material a </w:t>
            </w:r>
            <w:r w:rsidR="00050A13" w:rsidRPr="00FD703A">
              <w:rPr>
                <w:rFonts w:cs="Segoe UI"/>
                <w:sz w:val="22"/>
              </w:rPr>
              <w:t>editar.</w:t>
            </w:r>
          </w:p>
          <w:p w:rsidR="008C1D7A" w:rsidRPr="00FD703A" w:rsidRDefault="00050A13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7c</w:t>
            </w:r>
            <w:r w:rsidR="008C1D7A" w:rsidRPr="00FD703A">
              <w:rPr>
                <w:rFonts w:cs="Segoe UI"/>
                <w:sz w:val="22"/>
              </w:rPr>
              <w:t xml:space="preserve">.-El bibliotecario </w:t>
            </w:r>
            <w:r w:rsidRPr="00FD703A">
              <w:rPr>
                <w:rFonts w:cs="Segoe UI"/>
                <w:sz w:val="22"/>
              </w:rPr>
              <w:t>llena los campos con los datos nuevos a ingresar y elige guardar.</w:t>
            </w:r>
          </w:p>
          <w:p w:rsidR="008C1D7A" w:rsidRPr="00FD703A" w:rsidRDefault="00050A13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8c</w:t>
            </w:r>
            <w:r w:rsidR="008C1D7A" w:rsidRPr="00FD703A">
              <w:rPr>
                <w:rFonts w:cs="Segoe UI"/>
                <w:sz w:val="22"/>
              </w:rPr>
              <w:t xml:space="preserve">.-El sistema manda un mensaje de confirmación para </w:t>
            </w:r>
            <w:r w:rsidRPr="00FD703A">
              <w:rPr>
                <w:rFonts w:cs="Segoe UI"/>
                <w:sz w:val="22"/>
              </w:rPr>
              <w:t>guardar los nuevos datos ingresados</w:t>
            </w:r>
            <w:r w:rsidR="008C1D7A" w:rsidRPr="00FD703A">
              <w:rPr>
                <w:rFonts w:cs="Segoe UI"/>
                <w:sz w:val="22"/>
              </w:rPr>
              <w:t>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9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 xml:space="preserve">.-El bibliotecario confirma que quiere </w:t>
            </w:r>
            <w:r w:rsidR="00050A13" w:rsidRPr="00FD703A">
              <w:rPr>
                <w:rFonts w:cs="Segoe UI"/>
                <w:sz w:val="22"/>
              </w:rPr>
              <w:t>guardar los datos d</w:t>
            </w:r>
            <w:r w:rsidRPr="00FD703A">
              <w:rPr>
                <w:rFonts w:cs="Segoe UI"/>
                <w:sz w:val="22"/>
              </w:rPr>
              <w:t>el material seleccionado.</w:t>
            </w:r>
          </w:p>
          <w:p w:rsidR="008C1D7A" w:rsidRPr="00FD703A" w:rsidRDefault="008C1D7A" w:rsidP="008C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10</w:t>
            </w:r>
            <w:r w:rsidR="00050A13" w:rsidRPr="00FD703A">
              <w:rPr>
                <w:rFonts w:cs="Segoe UI"/>
                <w:sz w:val="22"/>
              </w:rPr>
              <w:t>c</w:t>
            </w:r>
            <w:r w:rsidRPr="00FD703A">
              <w:rPr>
                <w:rFonts w:cs="Segoe UI"/>
                <w:sz w:val="22"/>
              </w:rPr>
              <w:t xml:space="preserve">.-El sistema </w:t>
            </w:r>
            <w:r w:rsidR="00050A13" w:rsidRPr="00FD703A">
              <w:rPr>
                <w:rFonts w:cs="Segoe UI"/>
                <w:sz w:val="22"/>
              </w:rPr>
              <w:t>guarda los nuevos datos</w:t>
            </w:r>
            <w:r w:rsidRPr="00FD703A">
              <w:rPr>
                <w:rFonts w:cs="Segoe UI"/>
                <w:sz w:val="22"/>
              </w:rPr>
              <w:t xml:space="preserve"> y regresa un mensaje confirmando que se </w:t>
            </w:r>
            <w:r w:rsidR="00050A13" w:rsidRPr="00FD703A">
              <w:rPr>
                <w:rFonts w:cs="Segoe UI"/>
                <w:sz w:val="22"/>
              </w:rPr>
              <w:t>guardaron exitosamente los datos.</w:t>
            </w:r>
          </w:p>
          <w:p w:rsidR="00A12977" w:rsidRPr="00FD703A" w:rsidRDefault="00A12977" w:rsidP="004D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</w:p>
        </w:tc>
      </w:tr>
      <w:tr w:rsidR="0093130F" w:rsidRPr="00FD703A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lastRenderedPageBreak/>
              <w:t>Flujo Alterno:</w:t>
            </w:r>
          </w:p>
        </w:tc>
        <w:tc>
          <w:tcPr>
            <w:tcW w:w="4414" w:type="dxa"/>
          </w:tcPr>
          <w:p w:rsidR="0093130F" w:rsidRPr="00FD703A" w:rsidRDefault="005A0F9D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Cancelar Registrar Material</w:t>
            </w:r>
          </w:p>
          <w:p w:rsidR="005A0F9D" w:rsidRPr="00FD703A" w:rsidRDefault="0029790B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5d</w:t>
            </w:r>
            <w:r w:rsidR="005A0F9D" w:rsidRPr="00FD703A">
              <w:rPr>
                <w:rFonts w:cs="Segoe UI"/>
                <w:sz w:val="22"/>
              </w:rPr>
              <w:t>.-El bibliotecario elige cancelar el registro de materiales.</w:t>
            </w:r>
          </w:p>
          <w:p w:rsidR="0029790B" w:rsidRPr="00FD703A" w:rsidRDefault="0029790B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6d</w:t>
            </w:r>
            <w:r w:rsidR="005A0F9D" w:rsidRPr="00FD703A">
              <w:rPr>
                <w:rFonts w:cs="Segoe UI"/>
                <w:sz w:val="22"/>
              </w:rPr>
              <w:t>.-El sistema regresa al bibliotecario al menú principal.</w:t>
            </w:r>
          </w:p>
          <w:p w:rsidR="0029790B" w:rsidRPr="00FD703A" w:rsidRDefault="0029790B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29790B" w:rsidRPr="00FD703A" w:rsidRDefault="005A0F9D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sz w:val="22"/>
              </w:rPr>
              <w:t xml:space="preserve"> </w:t>
            </w:r>
            <w:r w:rsidR="0029790B" w:rsidRPr="00FD703A">
              <w:rPr>
                <w:rFonts w:cs="Segoe UI"/>
                <w:b/>
                <w:sz w:val="22"/>
              </w:rPr>
              <w:t>Registrar más de un material</w:t>
            </w:r>
          </w:p>
          <w:p w:rsidR="001B6760" w:rsidRPr="00FD703A" w:rsidRDefault="001B6760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 xml:space="preserve"> 4e.-El bibliotecario selecciona el botón de agregar otra(s) plantilla(s).</w:t>
            </w:r>
          </w:p>
          <w:p w:rsidR="001B6760" w:rsidRPr="00FD703A" w:rsidRDefault="001B6760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5e.-El sistema despliega otra(s) plantilla(s) con campos para ser llenados para los materiales.</w:t>
            </w:r>
          </w:p>
          <w:p w:rsidR="001B6760" w:rsidRPr="00FD703A" w:rsidRDefault="001B6760" w:rsidP="005A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6e.-El bibliotecario llena los campos con los datos necesarios y elige registrar material.</w:t>
            </w:r>
          </w:p>
          <w:p w:rsidR="001B6760" w:rsidRPr="00FD703A" w:rsidRDefault="001B6760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7e.-El sistema manda mensaje de que los datos fueron registrados exitosamente.</w:t>
            </w:r>
          </w:p>
          <w:p w:rsidR="001B6760" w:rsidRPr="00FD703A" w:rsidRDefault="001B6760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8D63E0" w:rsidRPr="00FD703A" w:rsidRDefault="008D63E0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Registrar Material Incompleto</w:t>
            </w:r>
          </w:p>
          <w:p w:rsidR="001B6760" w:rsidRPr="00FD703A" w:rsidRDefault="008D63E0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 xml:space="preserve"> </w:t>
            </w:r>
            <w:r w:rsidR="00A4738A" w:rsidRPr="00FD703A">
              <w:rPr>
                <w:rFonts w:cs="Segoe UI"/>
                <w:sz w:val="22"/>
              </w:rPr>
              <w:t>5f.-El bibliotecario no llena todos los campos requeridos, solo algunos.</w:t>
            </w:r>
          </w:p>
          <w:p w:rsidR="00A4738A" w:rsidRPr="00FD703A" w:rsidRDefault="00A4738A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6f.-El sistema deshabilita el botón registrar hasta que todos los campos estén llenos.</w:t>
            </w:r>
          </w:p>
          <w:p w:rsidR="00A4738A" w:rsidRPr="00FD703A" w:rsidRDefault="00A4738A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4F6A91" w:rsidRPr="00FD703A" w:rsidRDefault="004F6A91" w:rsidP="004F6A91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 xml:space="preserve">Cancelar </w:t>
            </w:r>
            <w:r w:rsidRPr="00FD703A">
              <w:rPr>
                <w:rFonts w:cs="Segoe UI"/>
                <w:b/>
                <w:sz w:val="22"/>
              </w:rPr>
              <w:t>Dar de Baja Material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9g</w:t>
            </w:r>
            <w:r w:rsidRPr="00FD703A">
              <w:rPr>
                <w:rFonts w:cs="Segoe UI"/>
                <w:sz w:val="22"/>
              </w:rPr>
              <w:t xml:space="preserve">.-El bibliotecario elige cancelar </w:t>
            </w:r>
            <w:r w:rsidRPr="00FD703A">
              <w:rPr>
                <w:rFonts w:cs="Segoe UI"/>
                <w:sz w:val="22"/>
              </w:rPr>
              <w:t>el dar de baja algún material.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10g</w:t>
            </w:r>
            <w:r w:rsidRPr="00FD703A">
              <w:rPr>
                <w:rFonts w:cs="Segoe UI"/>
                <w:sz w:val="22"/>
              </w:rPr>
              <w:t>.-El sistema regresa al bibliotecario al menú principal.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Dar de baja Material fallido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5h</w:t>
            </w:r>
            <w:r w:rsidRPr="00FD703A">
              <w:rPr>
                <w:rFonts w:cs="Segoe UI"/>
                <w:sz w:val="22"/>
              </w:rPr>
              <w:t xml:space="preserve">.-El bibliotecario ingresa un identificador </w:t>
            </w:r>
            <w:r w:rsidRPr="00FD703A">
              <w:rPr>
                <w:rFonts w:cs="Segoe UI"/>
                <w:sz w:val="22"/>
              </w:rPr>
              <w:t>erróneo</w:t>
            </w:r>
            <w:r w:rsidRPr="00FD703A">
              <w:rPr>
                <w:rFonts w:cs="Segoe UI"/>
                <w:sz w:val="22"/>
              </w:rPr>
              <w:t xml:space="preserve"> del material.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6h</w:t>
            </w:r>
            <w:r w:rsidRPr="00FD703A">
              <w:rPr>
                <w:rFonts w:cs="Segoe UI"/>
                <w:sz w:val="22"/>
              </w:rPr>
              <w:t xml:space="preserve">.-El sistema devuelve un mensaje de que el material no </w:t>
            </w:r>
            <w:r w:rsidRPr="00FD703A">
              <w:rPr>
                <w:rFonts w:cs="Segoe UI"/>
                <w:sz w:val="22"/>
              </w:rPr>
              <w:t>existe.</w:t>
            </w:r>
          </w:p>
          <w:p w:rsidR="004F6A91" w:rsidRPr="00FD703A" w:rsidRDefault="004F6A91" w:rsidP="004F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850B5A" w:rsidRPr="00FD703A" w:rsidRDefault="00850B5A" w:rsidP="00850B5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 xml:space="preserve">Cancelar </w:t>
            </w:r>
            <w:r w:rsidRPr="00FD703A">
              <w:rPr>
                <w:rFonts w:cs="Segoe UI"/>
                <w:b/>
                <w:sz w:val="22"/>
              </w:rPr>
              <w:t>Editar</w:t>
            </w:r>
            <w:r w:rsidRPr="00FD703A">
              <w:rPr>
                <w:rFonts w:cs="Segoe UI"/>
                <w:b/>
                <w:sz w:val="22"/>
              </w:rPr>
              <w:t xml:space="preserve"> Material</w:t>
            </w:r>
          </w:p>
          <w:p w:rsidR="00850B5A" w:rsidRPr="00FD703A" w:rsidRDefault="00850B5A" w:rsidP="0085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9i</w:t>
            </w:r>
            <w:r w:rsidRPr="00FD703A">
              <w:rPr>
                <w:rFonts w:cs="Segoe UI"/>
                <w:sz w:val="22"/>
              </w:rPr>
              <w:t xml:space="preserve">.-El bibliotecario elige cancelar </w:t>
            </w:r>
            <w:r w:rsidRPr="00FD703A">
              <w:rPr>
                <w:rFonts w:cs="Segoe UI"/>
                <w:sz w:val="22"/>
              </w:rPr>
              <w:t xml:space="preserve">la edición de </w:t>
            </w:r>
            <w:r w:rsidRPr="00FD703A">
              <w:rPr>
                <w:rFonts w:cs="Segoe UI"/>
                <w:sz w:val="22"/>
              </w:rPr>
              <w:t>algún material.</w:t>
            </w:r>
          </w:p>
          <w:p w:rsidR="00850B5A" w:rsidRPr="00FD703A" w:rsidRDefault="00850B5A" w:rsidP="0085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10i</w:t>
            </w:r>
            <w:r w:rsidRPr="00FD703A">
              <w:rPr>
                <w:rFonts w:cs="Segoe UI"/>
                <w:sz w:val="22"/>
              </w:rPr>
              <w:t>.-El sistema regresa al bibliotecario al menú principal.</w:t>
            </w:r>
          </w:p>
          <w:p w:rsidR="00850B5A" w:rsidRPr="00FD703A" w:rsidRDefault="00850B5A" w:rsidP="0085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</w:p>
          <w:p w:rsidR="00850B5A" w:rsidRPr="00FD703A" w:rsidRDefault="00850B5A" w:rsidP="0085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Editar</w:t>
            </w:r>
            <w:r w:rsidRPr="00FD703A">
              <w:rPr>
                <w:rFonts w:cs="Segoe UI"/>
                <w:b/>
                <w:sz w:val="22"/>
              </w:rPr>
              <w:t xml:space="preserve"> Material fallido</w:t>
            </w:r>
          </w:p>
          <w:p w:rsidR="00850B5A" w:rsidRPr="00FD703A" w:rsidRDefault="00850B5A" w:rsidP="0085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5</w:t>
            </w:r>
            <w:r w:rsidRPr="00FD703A">
              <w:rPr>
                <w:rFonts w:cs="Segoe UI"/>
                <w:sz w:val="22"/>
              </w:rPr>
              <w:t>j</w:t>
            </w:r>
            <w:r w:rsidRPr="00FD703A">
              <w:rPr>
                <w:rFonts w:cs="Segoe UI"/>
                <w:sz w:val="22"/>
              </w:rPr>
              <w:t>.-El bibliotecario ingresa un identificador erróneo del material.</w:t>
            </w:r>
          </w:p>
          <w:p w:rsidR="00A4738A" w:rsidRPr="00FD703A" w:rsidRDefault="00850B5A" w:rsidP="001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6</w:t>
            </w:r>
            <w:r w:rsidRPr="00FD703A">
              <w:rPr>
                <w:rFonts w:cs="Segoe UI"/>
                <w:sz w:val="22"/>
              </w:rPr>
              <w:t>j</w:t>
            </w:r>
            <w:r w:rsidRPr="00FD703A">
              <w:rPr>
                <w:rFonts w:cs="Segoe UI"/>
                <w:sz w:val="22"/>
              </w:rPr>
              <w:t>.-El sistema devuelve un mensaje de que el material no existe.</w:t>
            </w:r>
          </w:p>
        </w:tc>
      </w:tr>
      <w:tr w:rsidR="0093130F" w:rsidRPr="00FD703A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lastRenderedPageBreak/>
              <w:t>Postcondiciones:</w:t>
            </w:r>
          </w:p>
        </w:tc>
        <w:tc>
          <w:tcPr>
            <w:tcW w:w="4414" w:type="dxa"/>
          </w:tcPr>
          <w:p w:rsidR="00506F9C" w:rsidRPr="00FD703A" w:rsidRDefault="00506F9C" w:rsidP="00506F9C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POST01</w:t>
            </w:r>
            <w:r w:rsidRPr="00FD703A">
              <w:rPr>
                <w:rFonts w:cs="Segoe UI"/>
                <w:sz w:val="22"/>
              </w:rPr>
              <w:t>-El material puede ser prestado o reservado</w:t>
            </w:r>
          </w:p>
          <w:p w:rsidR="0093130F" w:rsidRPr="00FD703A" w:rsidRDefault="00506F9C" w:rsidP="00506F9C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lastRenderedPageBreak/>
              <w:t>POST02</w:t>
            </w:r>
            <w:r w:rsidRPr="00FD703A">
              <w:rPr>
                <w:rFonts w:cs="Segoe UI"/>
                <w:sz w:val="22"/>
              </w:rPr>
              <w:t xml:space="preserve">-El </w:t>
            </w:r>
            <w:r w:rsidRPr="00FD703A">
              <w:rPr>
                <w:rFonts w:cs="Segoe UI"/>
                <w:sz w:val="22"/>
              </w:rPr>
              <w:t xml:space="preserve">material </w:t>
            </w:r>
            <w:r w:rsidRPr="00FD703A">
              <w:rPr>
                <w:rFonts w:cs="Segoe UI"/>
                <w:sz w:val="22"/>
              </w:rPr>
              <w:t xml:space="preserve">puede </w:t>
            </w:r>
            <w:r w:rsidRPr="00FD703A">
              <w:rPr>
                <w:rFonts w:cs="Segoe UI"/>
                <w:sz w:val="22"/>
              </w:rPr>
              <w:t>ser buscado, editado o en su defecto darse de baja del sistema.</w:t>
            </w:r>
          </w:p>
          <w:p w:rsidR="00506F9C" w:rsidRPr="00FD703A" w:rsidRDefault="00506F9C" w:rsidP="0050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POST03</w:t>
            </w:r>
            <w:r w:rsidRPr="00FD703A">
              <w:rPr>
                <w:rFonts w:cs="Segoe UI"/>
                <w:sz w:val="22"/>
              </w:rPr>
              <w:t>.-El material será visible en el sistema.</w:t>
            </w:r>
          </w:p>
        </w:tc>
      </w:tr>
      <w:tr w:rsidR="00232612" w:rsidRPr="00FD703A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32612" w:rsidRPr="00FD703A" w:rsidRDefault="00232612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lastRenderedPageBreak/>
              <w:t>Excepciones:</w:t>
            </w:r>
          </w:p>
        </w:tc>
        <w:tc>
          <w:tcPr>
            <w:tcW w:w="4414" w:type="dxa"/>
          </w:tcPr>
          <w:p w:rsidR="00232612" w:rsidRPr="00FD703A" w:rsidRDefault="00232612" w:rsidP="00232612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 w:rsidRPr="00FD703A">
              <w:rPr>
                <w:rFonts w:cs="Segoe UI"/>
                <w:b/>
                <w:sz w:val="22"/>
              </w:rPr>
              <w:t>Error en la Base de Datos (BD)</w:t>
            </w:r>
          </w:p>
          <w:p w:rsidR="00232612" w:rsidRPr="00FD703A" w:rsidRDefault="00232612" w:rsidP="0023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10k</w:t>
            </w:r>
            <w:r w:rsidRPr="00FD703A">
              <w:rPr>
                <w:rFonts w:cs="Segoe UI"/>
                <w:sz w:val="22"/>
              </w:rPr>
              <w:t>.-El</w:t>
            </w:r>
            <w:r w:rsidRPr="00FD703A">
              <w:rPr>
                <w:rFonts w:cs="Segoe UI"/>
                <w:sz w:val="22"/>
              </w:rPr>
              <w:t xml:space="preserve"> sistema no puede conectarse a</w:t>
            </w:r>
            <w:r w:rsidRPr="00FD703A">
              <w:rPr>
                <w:rFonts w:cs="Segoe UI"/>
                <w:sz w:val="22"/>
              </w:rPr>
              <w:t xml:space="preserve"> BD e informa al bibliotecario que la transacción no fue realizada</w:t>
            </w:r>
          </w:p>
          <w:p w:rsidR="00232612" w:rsidRPr="00FD703A" w:rsidRDefault="00232612" w:rsidP="0023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11k</w:t>
            </w:r>
            <w:r w:rsidRPr="00FD703A">
              <w:rPr>
                <w:rFonts w:cs="Segoe UI"/>
                <w:sz w:val="22"/>
              </w:rPr>
              <w:t>.-El bibliotecario confirma que entendió lo que sucede</w:t>
            </w:r>
          </w:p>
          <w:p w:rsidR="00232612" w:rsidRPr="00FD703A" w:rsidRDefault="00232612" w:rsidP="007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12k</w:t>
            </w:r>
            <w:r w:rsidRPr="00FD703A">
              <w:rPr>
                <w:rFonts w:cs="Segoe UI"/>
                <w:sz w:val="22"/>
              </w:rPr>
              <w:t>.-El sistema regresa al bibliotecario a la pantalla principal</w:t>
            </w:r>
          </w:p>
        </w:tc>
      </w:tr>
      <w:tr w:rsidR="0093130F" w:rsidRPr="00FD703A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Entrada:</w:t>
            </w:r>
          </w:p>
        </w:tc>
        <w:tc>
          <w:tcPr>
            <w:tcW w:w="4414" w:type="dxa"/>
          </w:tcPr>
          <w:p w:rsidR="0093130F" w:rsidRPr="00FD703A" w:rsidRDefault="00232612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Identificador del material, Datos del libro como volumen, titulo, número de páginas, imagen, número de copias,  autor y categorías.</w:t>
            </w:r>
          </w:p>
        </w:tc>
      </w:tr>
      <w:tr w:rsidR="0093130F" w:rsidRPr="00FD703A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Salida:</w:t>
            </w:r>
          </w:p>
        </w:tc>
        <w:tc>
          <w:tcPr>
            <w:tcW w:w="4414" w:type="dxa"/>
          </w:tcPr>
          <w:p w:rsidR="0093130F" w:rsidRPr="00FD703A" w:rsidRDefault="00506F9C" w:rsidP="00506F9C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Material registrado</w:t>
            </w:r>
            <w:r w:rsidRPr="00FD703A">
              <w:rPr>
                <w:rFonts w:cs="Segoe UI"/>
                <w:sz w:val="22"/>
              </w:rPr>
              <w:t>,</w:t>
            </w:r>
            <w:r w:rsidRPr="00FD703A">
              <w:rPr>
                <w:rFonts w:cs="Segoe UI"/>
                <w:sz w:val="22"/>
              </w:rPr>
              <w:t xml:space="preserve"> Material dado de baja exitosamente, Material editado exitosamente,</w:t>
            </w:r>
            <w:r w:rsidRPr="00FD703A">
              <w:rPr>
                <w:rFonts w:cs="Segoe UI"/>
                <w:sz w:val="22"/>
              </w:rPr>
              <w:t xml:space="preserve"> Mensaje de material no encontrado, </w:t>
            </w:r>
            <w:r w:rsidRPr="00FD703A">
              <w:rPr>
                <w:rFonts w:cs="Segoe UI"/>
                <w:sz w:val="22"/>
              </w:rPr>
              <w:t xml:space="preserve"> </w:t>
            </w:r>
            <w:r w:rsidRPr="00FD703A">
              <w:rPr>
                <w:rFonts w:cs="Segoe UI"/>
                <w:sz w:val="22"/>
              </w:rPr>
              <w:t xml:space="preserve">Mensaje </w:t>
            </w:r>
            <w:r w:rsidRPr="00FD703A">
              <w:rPr>
                <w:rFonts w:cs="Segoe UI"/>
                <w:sz w:val="22"/>
              </w:rPr>
              <w:t>de registro fallido, Mensaje de edición fallida, Mensaje de material dado de baja fallido.</w:t>
            </w:r>
          </w:p>
        </w:tc>
      </w:tr>
      <w:tr w:rsidR="0093130F" w:rsidRPr="00FD703A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FD703A" w:rsidRDefault="0093130F" w:rsidP="001C154D">
            <w:pPr>
              <w:pStyle w:val="Sinespaciado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Prioridad</w:t>
            </w:r>
          </w:p>
        </w:tc>
        <w:tc>
          <w:tcPr>
            <w:tcW w:w="4414" w:type="dxa"/>
          </w:tcPr>
          <w:p w:rsidR="0093130F" w:rsidRPr="00FD703A" w:rsidRDefault="00232612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D703A">
              <w:rPr>
                <w:rFonts w:cs="Segoe UI"/>
                <w:sz w:val="22"/>
              </w:rPr>
              <w:t>Indispensable.</w:t>
            </w:r>
          </w:p>
        </w:tc>
      </w:tr>
    </w:tbl>
    <w:p w:rsidR="00A5378D" w:rsidRPr="00FD703A" w:rsidRDefault="00A5378D">
      <w:pPr>
        <w:rPr>
          <w:rFonts w:cs="Segoe UI"/>
          <w:sz w:val="22"/>
        </w:rPr>
      </w:pPr>
    </w:p>
    <w:sectPr w:rsidR="00A5378D" w:rsidRPr="00FD7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D0"/>
    <w:rsid w:val="00024AB9"/>
    <w:rsid w:val="00050A13"/>
    <w:rsid w:val="001B6760"/>
    <w:rsid w:val="001C154D"/>
    <w:rsid w:val="001F32E1"/>
    <w:rsid w:val="00220708"/>
    <w:rsid w:val="00232612"/>
    <w:rsid w:val="0029790B"/>
    <w:rsid w:val="004D57E5"/>
    <w:rsid w:val="004F6A91"/>
    <w:rsid w:val="00506F9C"/>
    <w:rsid w:val="00571F5F"/>
    <w:rsid w:val="005A0F9D"/>
    <w:rsid w:val="006260E4"/>
    <w:rsid w:val="00714AAE"/>
    <w:rsid w:val="007901C9"/>
    <w:rsid w:val="00850B5A"/>
    <w:rsid w:val="008C1D7A"/>
    <w:rsid w:val="008D63E0"/>
    <w:rsid w:val="0093130F"/>
    <w:rsid w:val="00A12977"/>
    <w:rsid w:val="00A4738A"/>
    <w:rsid w:val="00A5378D"/>
    <w:rsid w:val="00A975DD"/>
    <w:rsid w:val="00AC6CDD"/>
    <w:rsid w:val="00BC69A0"/>
    <w:rsid w:val="00C96E3B"/>
    <w:rsid w:val="00E658EA"/>
    <w:rsid w:val="00E754A2"/>
    <w:rsid w:val="00F814D0"/>
    <w:rsid w:val="00F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F46A"/>
  <w15:docId w15:val="{A58C8537-1A00-407F-844A-62CC3D99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Tabladecuadrcula3-nfasis31">
    <w:name w:val="Tabla de cuadrícula 3 - Énfasis 31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lista2-nfasis31">
    <w:name w:val="Tabla de lista 2 - Énfasis 31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</Template>
  <TotalTime>109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Said</cp:lastModifiedBy>
  <cp:revision>27</cp:revision>
  <dcterms:created xsi:type="dcterms:W3CDTF">2016-10-24T14:38:00Z</dcterms:created>
  <dcterms:modified xsi:type="dcterms:W3CDTF">2016-10-25T06:47:00Z</dcterms:modified>
</cp:coreProperties>
</file>