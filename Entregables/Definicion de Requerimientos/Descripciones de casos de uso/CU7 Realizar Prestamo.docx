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delista2-nfasis3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3130F" w:rsidTr="001C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ID:</w:t>
            </w:r>
          </w:p>
        </w:tc>
        <w:tc>
          <w:tcPr>
            <w:tcW w:w="4414" w:type="dxa"/>
          </w:tcPr>
          <w:p w:rsidR="0093130F" w:rsidRDefault="00B011EB" w:rsidP="001C154D">
            <w:pPr>
              <w:pStyle w:val="Ttu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CU7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Nombre:</w:t>
            </w:r>
          </w:p>
        </w:tc>
        <w:tc>
          <w:tcPr>
            <w:tcW w:w="4414" w:type="dxa"/>
          </w:tcPr>
          <w:p w:rsidR="0093130F" w:rsidRDefault="00B011EB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Préstamo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Autor: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Fernando Gomez </w:t>
            </w:r>
            <w:r w:rsidRPr="0093130F">
              <w:t>Alejandre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Creación: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CREATEDATE  \@ "dd/MM/yyyy hh:mm am/pm"  \* MERGEFORMAT </w:instrText>
            </w:r>
            <w:r>
              <w:fldChar w:fldCharType="separate"/>
            </w:r>
            <w:r w:rsidR="00B011EB">
              <w:rPr>
                <w:noProof/>
              </w:rPr>
              <w:t>18/10/2016 11:38 p. m.</w:t>
            </w:r>
            <w:r>
              <w:fldChar w:fldCharType="end"/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Modificación: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SAVEDATE  \@ "dd/MM/yyyy hh:mm am/pm"  \* MERGEFORMAT </w:instrText>
            </w:r>
            <w:r>
              <w:fldChar w:fldCharType="separate"/>
            </w:r>
            <w:r w:rsidR="00C7715E">
              <w:rPr>
                <w:noProof/>
              </w:rPr>
              <w:t>19/10/2016 09:56 a. m.</w:t>
            </w:r>
            <w:r>
              <w:fldChar w:fldCharType="end"/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Actores:</w:t>
            </w:r>
          </w:p>
        </w:tc>
        <w:tc>
          <w:tcPr>
            <w:tcW w:w="4414" w:type="dxa"/>
          </w:tcPr>
          <w:p w:rsidR="0093130F" w:rsidRDefault="00B011EB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Bibliotecario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Descripción:</w:t>
            </w:r>
          </w:p>
        </w:tc>
        <w:tc>
          <w:tcPr>
            <w:tcW w:w="4414" w:type="dxa"/>
          </w:tcPr>
          <w:p w:rsidR="0093130F" w:rsidRDefault="001601FC" w:rsidP="001A3735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AEC">
              <w:rPr>
                <w:sz w:val="22"/>
              </w:rPr>
              <w:t xml:space="preserve">Este caso de uso inicia cuando un </w:t>
            </w:r>
            <w:r w:rsidR="001A3735" w:rsidRPr="00424AEC">
              <w:rPr>
                <w:sz w:val="22"/>
              </w:rPr>
              <w:t>bibliotecario quiere registrar el préstamo de un material a un usuario, para esto ingresa el identificador del material y la matricula del alumno</w:t>
            </w:r>
            <w:r w:rsidR="00424AEC" w:rsidRPr="00424AEC">
              <w:rPr>
                <w:sz w:val="22"/>
              </w:rPr>
              <w:t>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Precondiciones:</w:t>
            </w:r>
          </w:p>
        </w:tc>
        <w:tc>
          <w:tcPr>
            <w:tcW w:w="4414" w:type="dxa"/>
          </w:tcPr>
          <w:p w:rsidR="0093130F" w:rsidRPr="00424AEC" w:rsidRDefault="00424AEC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24AEC">
              <w:rPr>
                <w:b/>
                <w:sz w:val="22"/>
              </w:rPr>
              <w:t>PRE01</w:t>
            </w:r>
            <w:r w:rsidRPr="00424AEC">
              <w:rPr>
                <w:sz w:val="22"/>
              </w:rPr>
              <w:t>.-El usuario debe estar registrado en el sistema.</w:t>
            </w:r>
          </w:p>
          <w:p w:rsidR="00424AEC" w:rsidRDefault="00424AEC" w:rsidP="0042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24AEC">
              <w:rPr>
                <w:b/>
                <w:sz w:val="22"/>
              </w:rPr>
              <w:t>PRE02</w:t>
            </w:r>
            <w:r w:rsidRPr="00424AEC">
              <w:rPr>
                <w:sz w:val="22"/>
              </w:rPr>
              <w:t>.-El material debe estar registrado en el sistema.</w:t>
            </w:r>
          </w:p>
          <w:p w:rsidR="00424AEC" w:rsidRPr="00424AEC" w:rsidRDefault="00424AEC" w:rsidP="0042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AEC">
              <w:rPr>
                <w:b/>
                <w:sz w:val="22"/>
              </w:rPr>
              <w:t>PRE03</w:t>
            </w:r>
            <w:r>
              <w:rPr>
                <w:sz w:val="22"/>
              </w:rPr>
              <w:t>.-El material debe haber sido reservado previamente.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Flujo Normal:</w:t>
            </w:r>
          </w:p>
        </w:tc>
        <w:tc>
          <w:tcPr>
            <w:tcW w:w="4414" w:type="dxa"/>
          </w:tcPr>
          <w:p w:rsidR="00817031" w:rsidRPr="00211956" w:rsidRDefault="00817031" w:rsidP="00817031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Registrar Préstamo</w:t>
            </w:r>
            <w:r w:rsidRPr="00211956">
              <w:rPr>
                <w:b/>
                <w:sz w:val="22"/>
              </w:rPr>
              <w:t xml:space="preserve"> Exitoso</w:t>
            </w:r>
          </w:p>
          <w:p w:rsidR="00817031" w:rsidRPr="00211956" w:rsidRDefault="00817031" w:rsidP="0081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t xml:space="preserve">1a.-El bibliotecario ingresa a la sección de </w:t>
            </w:r>
            <w:r>
              <w:rPr>
                <w:sz w:val="22"/>
              </w:rPr>
              <w:t>préstamos</w:t>
            </w:r>
            <w:r w:rsidRPr="00211956">
              <w:rPr>
                <w:sz w:val="22"/>
              </w:rPr>
              <w:t>.</w:t>
            </w:r>
          </w:p>
          <w:p w:rsidR="00817031" w:rsidRDefault="00817031" w:rsidP="0081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t xml:space="preserve">2a.-El sistema despliega una pantalla de </w:t>
            </w:r>
            <w:r>
              <w:rPr>
                <w:sz w:val="22"/>
              </w:rPr>
              <w:t>opciones.</w:t>
            </w:r>
          </w:p>
          <w:p w:rsidR="00817031" w:rsidRDefault="00817031" w:rsidP="0081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3a.-El bibliotecario elige la opción de registrar préstamo.</w:t>
            </w:r>
          </w:p>
          <w:p w:rsidR="00817031" w:rsidRPr="00211956" w:rsidRDefault="00817031" w:rsidP="0081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4a.-</w:t>
            </w:r>
            <w:r w:rsidRPr="00211956">
              <w:rPr>
                <w:sz w:val="22"/>
              </w:rPr>
              <w:t>El sistema despliega una pantalla de búsqueda.</w:t>
            </w:r>
          </w:p>
          <w:p w:rsidR="00817031" w:rsidRPr="00211956" w:rsidRDefault="00817031" w:rsidP="0081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</w:t>
            </w:r>
            <w:r w:rsidRPr="00211956">
              <w:rPr>
                <w:sz w:val="22"/>
              </w:rPr>
              <w:t>a.-El bibliotecario ingre</w:t>
            </w:r>
            <w:r>
              <w:rPr>
                <w:sz w:val="22"/>
              </w:rPr>
              <w:t>sa el identificador del material y la matricula del alumno a buscar.</w:t>
            </w:r>
          </w:p>
          <w:p w:rsidR="00817031" w:rsidRPr="00211956" w:rsidRDefault="00817031" w:rsidP="0081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</w:t>
            </w:r>
            <w:r w:rsidRPr="00211956">
              <w:rPr>
                <w:sz w:val="22"/>
              </w:rPr>
              <w:t>a.-El sistema</w:t>
            </w:r>
            <w:r>
              <w:rPr>
                <w:sz w:val="22"/>
              </w:rPr>
              <w:t xml:space="preserve"> muest</w:t>
            </w:r>
            <w:r w:rsidR="005938CD">
              <w:rPr>
                <w:sz w:val="22"/>
              </w:rPr>
              <w:t>ra información sobre el usuario, el material a prestar y sus fechas de inicio y fin de préstamo.</w:t>
            </w:r>
          </w:p>
          <w:p w:rsidR="00817031" w:rsidRPr="00211956" w:rsidRDefault="00817031" w:rsidP="0081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</w:t>
            </w:r>
            <w:r w:rsidRPr="00211956">
              <w:rPr>
                <w:sz w:val="22"/>
              </w:rPr>
              <w:t xml:space="preserve">a.-El bibliotecario </w:t>
            </w:r>
            <w:r>
              <w:rPr>
                <w:sz w:val="22"/>
              </w:rPr>
              <w:t xml:space="preserve">confirma que quiere registrar </w:t>
            </w:r>
            <w:r w:rsidR="005938CD">
              <w:rPr>
                <w:sz w:val="22"/>
              </w:rPr>
              <w:t>el préstamo al usuario</w:t>
            </w:r>
            <w:r>
              <w:rPr>
                <w:sz w:val="22"/>
              </w:rPr>
              <w:t xml:space="preserve"> seleccionado.</w:t>
            </w:r>
          </w:p>
          <w:p w:rsidR="00817031" w:rsidRDefault="00817031" w:rsidP="00817031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  <w:r w:rsidRPr="00211956">
              <w:rPr>
                <w:sz w:val="22"/>
              </w:rPr>
              <w:t>a.-El sistema</w:t>
            </w:r>
            <w:r>
              <w:rPr>
                <w:sz w:val="22"/>
              </w:rPr>
              <w:t xml:space="preserve"> informa</w:t>
            </w:r>
            <w:r w:rsidRPr="00211956">
              <w:rPr>
                <w:sz w:val="22"/>
              </w:rPr>
              <w:t xml:space="preserve"> que el regist</w:t>
            </w:r>
            <w:r>
              <w:rPr>
                <w:sz w:val="22"/>
              </w:rPr>
              <w:t xml:space="preserve">ro del </w:t>
            </w:r>
            <w:r w:rsidR="005938CD">
              <w:rPr>
                <w:sz w:val="22"/>
              </w:rPr>
              <w:t>préstamo</w:t>
            </w:r>
            <w:r>
              <w:rPr>
                <w:sz w:val="22"/>
              </w:rPr>
              <w:t xml:space="preserve"> fue exitoso.</w:t>
            </w:r>
          </w:p>
          <w:p w:rsidR="0093130F" w:rsidRDefault="0093130F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Flujo Alterno:</w:t>
            </w:r>
          </w:p>
        </w:tc>
        <w:tc>
          <w:tcPr>
            <w:tcW w:w="4414" w:type="dxa"/>
          </w:tcPr>
          <w:p w:rsidR="00822DD7" w:rsidRPr="00211956" w:rsidRDefault="00822DD7" w:rsidP="00822DD7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211956">
              <w:rPr>
                <w:b/>
                <w:sz w:val="22"/>
              </w:rPr>
              <w:t xml:space="preserve">Cancelar Registro de </w:t>
            </w:r>
            <w:r>
              <w:rPr>
                <w:b/>
                <w:sz w:val="22"/>
              </w:rPr>
              <w:t>préstamo</w:t>
            </w:r>
          </w:p>
          <w:p w:rsidR="00822DD7" w:rsidRDefault="00822DD7" w:rsidP="0082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</w:t>
            </w:r>
            <w:r w:rsidRPr="00211956">
              <w:rPr>
                <w:sz w:val="22"/>
              </w:rPr>
              <w:t xml:space="preserve">b.-El bibliotecario </w:t>
            </w:r>
            <w:r>
              <w:rPr>
                <w:sz w:val="22"/>
              </w:rPr>
              <w:t xml:space="preserve">elige cancelar </w:t>
            </w:r>
          </w:p>
          <w:p w:rsidR="00822DD7" w:rsidRPr="00211956" w:rsidRDefault="00822DD7" w:rsidP="0082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  <w:r w:rsidRPr="00211956">
              <w:rPr>
                <w:sz w:val="22"/>
              </w:rPr>
              <w:t>b.-El sistema regresa al bibliotecario al menú principal.</w:t>
            </w:r>
          </w:p>
          <w:p w:rsidR="00822DD7" w:rsidRDefault="00822DD7" w:rsidP="00822DD7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22DD7" w:rsidRPr="00211956" w:rsidRDefault="00822DD7" w:rsidP="0082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Registrar préstamo usuario fallido</w:t>
            </w:r>
          </w:p>
          <w:p w:rsidR="00822DD7" w:rsidRPr="00211956" w:rsidRDefault="00822DD7" w:rsidP="0082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</w:t>
            </w:r>
            <w:r w:rsidRPr="00211956">
              <w:rPr>
                <w:sz w:val="22"/>
              </w:rPr>
              <w:t xml:space="preserve">c.-El bibliotecario ingresa </w:t>
            </w:r>
            <w:r>
              <w:rPr>
                <w:sz w:val="22"/>
              </w:rPr>
              <w:t>un</w:t>
            </w:r>
            <w:r w:rsidR="00E50125">
              <w:rPr>
                <w:sz w:val="22"/>
              </w:rPr>
              <w:t>a matrícula</w:t>
            </w:r>
            <w:r w:rsidRPr="00211956">
              <w:rPr>
                <w:sz w:val="22"/>
              </w:rPr>
              <w:t xml:space="preserve"> </w:t>
            </w:r>
            <w:r w:rsidR="00E50125">
              <w:rPr>
                <w:sz w:val="22"/>
              </w:rPr>
              <w:t>errónea</w:t>
            </w:r>
            <w:r>
              <w:rPr>
                <w:sz w:val="22"/>
              </w:rPr>
              <w:t xml:space="preserve"> de algún usuario</w:t>
            </w:r>
            <w:r w:rsidRPr="00211956">
              <w:rPr>
                <w:sz w:val="22"/>
              </w:rPr>
              <w:t>.</w:t>
            </w:r>
          </w:p>
          <w:p w:rsidR="00822DD7" w:rsidRDefault="00822DD7" w:rsidP="0082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</w:t>
            </w:r>
            <w:r w:rsidRPr="00211956">
              <w:rPr>
                <w:sz w:val="22"/>
              </w:rPr>
              <w:t xml:space="preserve">c.-El sistema devuelve un mensaje de </w:t>
            </w:r>
            <w:r>
              <w:rPr>
                <w:sz w:val="22"/>
              </w:rPr>
              <w:t>que el usuario es incorrecto o no existe.</w:t>
            </w:r>
          </w:p>
          <w:p w:rsidR="00822DD7" w:rsidRDefault="00822DD7" w:rsidP="0082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:rsidR="00822DD7" w:rsidRPr="00211956" w:rsidRDefault="00822DD7" w:rsidP="0082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Registrar préstamo material fallido</w:t>
            </w:r>
          </w:p>
          <w:p w:rsidR="00822DD7" w:rsidRPr="00211956" w:rsidRDefault="00822DD7" w:rsidP="0082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</w:t>
            </w:r>
            <w:r w:rsidR="00EA3E5B">
              <w:rPr>
                <w:sz w:val="22"/>
              </w:rPr>
              <w:t>d</w:t>
            </w:r>
            <w:r w:rsidRPr="00211956">
              <w:rPr>
                <w:sz w:val="22"/>
              </w:rPr>
              <w:t xml:space="preserve">.-El bibliotecario ingresa </w:t>
            </w:r>
            <w:r>
              <w:rPr>
                <w:sz w:val="22"/>
              </w:rPr>
              <w:t>un i</w:t>
            </w:r>
            <w:r w:rsidRPr="00211956">
              <w:rPr>
                <w:sz w:val="22"/>
              </w:rPr>
              <w:t xml:space="preserve">dentificador </w:t>
            </w:r>
            <w:r>
              <w:rPr>
                <w:sz w:val="22"/>
              </w:rPr>
              <w:t>erróneo de algún material</w:t>
            </w:r>
            <w:r w:rsidRPr="00211956">
              <w:rPr>
                <w:sz w:val="22"/>
              </w:rPr>
              <w:t>.</w:t>
            </w:r>
          </w:p>
          <w:p w:rsidR="00822DD7" w:rsidRPr="003A107D" w:rsidRDefault="00822DD7" w:rsidP="0082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6</w:t>
            </w:r>
            <w:r w:rsidR="00EA3E5B">
              <w:rPr>
                <w:sz w:val="22"/>
              </w:rPr>
              <w:t>d</w:t>
            </w:r>
            <w:r w:rsidRPr="00211956">
              <w:rPr>
                <w:sz w:val="22"/>
              </w:rPr>
              <w:t xml:space="preserve">.-El sistema devuelve un mensaje de </w:t>
            </w:r>
            <w:r>
              <w:rPr>
                <w:sz w:val="22"/>
              </w:rPr>
              <w:t xml:space="preserve">que el </w:t>
            </w:r>
            <w:r w:rsidR="00E50125">
              <w:rPr>
                <w:sz w:val="22"/>
              </w:rPr>
              <w:t>material</w:t>
            </w:r>
            <w:r>
              <w:rPr>
                <w:sz w:val="22"/>
              </w:rPr>
              <w:t xml:space="preserve"> es incorrecto o no existe.</w:t>
            </w:r>
          </w:p>
          <w:p w:rsidR="00822DD7" w:rsidRDefault="00822DD7" w:rsidP="0082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3E5B" w:rsidRPr="00C7715E" w:rsidRDefault="00C7715E" w:rsidP="0082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7715E">
              <w:rPr>
                <w:b/>
              </w:rPr>
              <w:t>Registrar préstamo</w:t>
            </w:r>
            <w:r w:rsidR="00EA3E5B" w:rsidRPr="00C7715E">
              <w:rPr>
                <w:b/>
              </w:rPr>
              <w:t xml:space="preserve"> reservado</w:t>
            </w:r>
          </w:p>
          <w:p w:rsidR="00DF1440" w:rsidRPr="00211956" w:rsidRDefault="00DF1440" w:rsidP="00DF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5e.</w:t>
            </w:r>
            <w:r w:rsidRPr="00211956">
              <w:rPr>
                <w:sz w:val="22"/>
              </w:rPr>
              <w:t>-El bibliotecario ingre</w:t>
            </w:r>
            <w:r>
              <w:rPr>
                <w:sz w:val="22"/>
              </w:rPr>
              <w:t>sa el identificador del material y la matricula del alumno a buscar.</w:t>
            </w:r>
          </w:p>
          <w:p w:rsidR="00DF1440" w:rsidRDefault="00DF1440" w:rsidP="00DF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z w:val="22"/>
              </w:rPr>
              <w:t>e</w:t>
            </w:r>
            <w:r w:rsidRPr="00211956">
              <w:rPr>
                <w:sz w:val="22"/>
              </w:rPr>
              <w:t>.-El sistema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devuelve un mensaje diciendo que el material ya está apartado, que se necesita ir a al apartado de reservación para finalizar el préstamo. </w:t>
            </w:r>
          </w:p>
          <w:p w:rsidR="00DF1440" w:rsidRPr="00211956" w:rsidRDefault="00DF1440" w:rsidP="00DF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7e.-El bibliotecario elige aceptar.</w:t>
            </w:r>
          </w:p>
          <w:p w:rsidR="00EA3E5B" w:rsidRPr="003A107D" w:rsidRDefault="00DF1440" w:rsidP="0082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8e.-El sistema devuelve al bibliotecario al menú principal.</w:t>
            </w:r>
            <w:bookmarkStart w:id="0" w:name="_GoBack"/>
            <w:bookmarkEnd w:id="0"/>
          </w:p>
          <w:p w:rsidR="0093130F" w:rsidRDefault="0093130F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11EB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011EB" w:rsidRPr="001C154D" w:rsidRDefault="00B011EB" w:rsidP="001C154D">
            <w:pPr>
              <w:pStyle w:val="Sinespaciado"/>
            </w:pPr>
            <w:r>
              <w:lastRenderedPageBreak/>
              <w:t>Excepciones:</w:t>
            </w:r>
          </w:p>
        </w:tc>
        <w:tc>
          <w:tcPr>
            <w:tcW w:w="4414" w:type="dxa"/>
          </w:tcPr>
          <w:p w:rsidR="00D11D84" w:rsidRPr="00211956" w:rsidRDefault="00D11D84" w:rsidP="00D11D8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211956">
              <w:rPr>
                <w:b/>
                <w:sz w:val="22"/>
              </w:rPr>
              <w:t>Error en la Base de Datos (BD)</w:t>
            </w:r>
          </w:p>
          <w:p w:rsidR="00D11D84" w:rsidRPr="00211956" w:rsidRDefault="00EA3E5B" w:rsidP="00D1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8f</w:t>
            </w:r>
            <w:r w:rsidR="00D11D84" w:rsidRPr="00211956">
              <w:rPr>
                <w:sz w:val="22"/>
              </w:rPr>
              <w:t xml:space="preserve">.-El sistema no puede conectarse a la BD e informa al </w:t>
            </w:r>
            <w:r w:rsidR="00D11D84">
              <w:rPr>
                <w:sz w:val="22"/>
              </w:rPr>
              <w:t>bibliotecario</w:t>
            </w:r>
            <w:r w:rsidR="00D11D84" w:rsidRPr="00211956">
              <w:rPr>
                <w:sz w:val="22"/>
              </w:rPr>
              <w:t xml:space="preserve"> que la transacción no fue realizada</w:t>
            </w:r>
          </w:p>
          <w:p w:rsidR="00D11D84" w:rsidRPr="00211956" w:rsidRDefault="00EA3E5B" w:rsidP="00D1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9f</w:t>
            </w:r>
            <w:r w:rsidR="00D11D84" w:rsidRPr="00211956">
              <w:rPr>
                <w:sz w:val="22"/>
              </w:rPr>
              <w:t xml:space="preserve">.-El </w:t>
            </w:r>
            <w:r w:rsidR="00D11D84">
              <w:rPr>
                <w:sz w:val="22"/>
              </w:rPr>
              <w:t xml:space="preserve">bibliotecario </w:t>
            </w:r>
            <w:r w:rsidR="00D11D84" w:rsidRPr="00211956">
              <w:rPr>
                <w:sz w:val="22"/>
              </w:rPr>
              <w:t>confirma que entendió lo que sucede</w:t>
            </w:r>
          </w:p>
          <w:p w:rsidR="00D11D84" w:rsidRPr="00211956" w:rsidRDefault="00EA3E5B" w:rsidP="00D1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10f</w:t>
            </w:r>
            <w:r w:rsidR="00D11D84" w:rsidRPr="00211956">
              <w:rPr>
                <w:sz w:val="22"/>
              </w:rPr>
              <w:t xml:space="preserve">.-El sistema regresa al </w:t>
            </w:r>
            <w:r w:rsidR="00D11D84">
              <w:rPr>
                <w:sz w:val="22"/>
              </w:rPr>
              <w:t xml:space="preserve">bibliotecario </w:t>
            </w:r>
            <w:r w:rsidR="00D11D84" w:rsidRPr="00211956">
              <w:rPr>
                <w:sz w:val="22"/>
              </w:rPr>
              <w:t>a la pantalla principal</w:t>
            </w:r>
            <w:r w:rsidR="00D11D84">
              <w:rPr>
                <w:sz w:val="22"/>
              </w:rPr>
              <w:t>.</w:t>
            </w:r>
          </w:p>
          <w:p w:rsidR="00B011EB" w:rsidRDefault="00B011EB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Postcondiciones:</w:t>
            </w:r>
          </w:p>
        </w:tc>
        <w:tc>
          <w:tcPr>
            <w:tcW w:w="4414" w:type="dxa"/>
          </w:tcPr>
          <w:p w:rsidR="0093130F" w:rsidRPr="00D11D84" w:rsidRDefault="00D11D84" w:rsidP="00D11D84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11D84">
              <w:rPr>
                <w:b/>
                <w:sz w:val="22"/>
              </w:rPr>
              <w:t>POST01.</w:t>
            </w:r>
            <w:r w:rsidRPr="00D11D84">
              <w:rPr>
                <w:sz w:val="22"/>
              </w:rPr>
              <w:t>-El usuario puede pedir la renovación del préstamo.</w:t>
            </w:r>
          </w:p>
          <w:p w:rsidR="00D11D84" w:rsidRPr="00D11D84" w:rsidRDefault="00D11D84" w:rsidP="00D1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11D84">
              <w:rPr>
                <w:b/>
                <w:sz w:val="22"/>
              </w:rPr>
              <w:t>PO</w:t>
            </w:r>
            <w:r w:rsidR="006358DD">
              <w:rPr>
                <w:b/>
                <w:sz w:val="22"/>
              </w:rPr>
              <w:t xml:space="preserve"> </w:t>
            </w:r>
            <w:r w:rsidRPr="00D11D84">
              <w:rPr>
                <w:b/>
                <w:sz w:val="22"/>
              </w:rPr>
              <w:t>ST02</w:t>
            </w:r>
            <w:r w:rsidRPr="00D11D84">
              <w:rPr>
                <w:sz w:val="22"/>
              </w:rPr>
              <w:t>.-</w:t>
            </w:r>
            <w:r>
              <w:rPr>
                <w:sz w:val="22"/>
              </w:rPr>
              <w:t>El usuario puede devolver el material a partir del día de préstamo.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Entrada:</w:t>
            </w:r>
          </w:p>
        </w:tc>
        <w:tc>
          <w:tcPr>
            <w:tcW w:w="4414" w:type="dxa"/>
          </w:tcPr>
          <w:p w:rsidR="0093130F" w:rsidRDefault="00D11D84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ISBN del material, la matricula del usuario.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Salida:</w:t>
            </w:r>
          </w:p>
        </w:tc>
        <w:tc>
          <w:tcPr>
            <w:tcW w:w="4414" w:type="dxa"/>
          </w:tcPr>
          <w:p w:rsidR="0093130F" w:rsidRDefault="00F00923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del libro prestado, Mensaje de material no encontrado, Mensaje de préstamo exitoso, Mensaje de préstamo fallido, Mensaje de préstamo ya reservado.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Prioridad</w:t>
            </w:r>
          </w:p>
        </w:tc>
        <w:tc>
          <w:tcPr>
            <w:tcW w:w="4414" w:type="dxa"/>
          </w:tcPr>
          <w:p w:rsidR="0093130F" w:rsidRDefault="00D11D84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Indispensable</w:t>
            </w:r>
          </w:p>
        </w:tc>
      </w:tr>
    </w:tbl>
    <w:p w:rsidR="00A5378D" w:rsidRDefault="00A5378D"/>
    <w:sectPr w:rsidR="00A53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1EB"/>
    <w:rsid w:val="001601FC"/>
    <w:rsid w:val="001A3735"/>
    <w:rsid w:val="001C154D"/>
    <w:rsid w:val="00424AEC"/>
    <w:rsid w:val="005938CD"/>
    <w:rsid w:val="006260E4"/>
    <w:rsid w:val="006358DD"/>
    <w:rsid w:val="00817031"/>
    <w:rsid w:val="00822DD7"/>
    <w:rsid w:val="0093130F"/>
    <w:rsid w:val="00A5378D"/>
    <w:rsid w:val="00B011EB"/>
    <w:rsid w:val="00C7715E"/>
    <w:rsid w:val="00D11D84"/>
    <w:rsid w:val="00DF1440"/>
    <w:rsid w:val="00E50125"/>
    <w:rsid w:val="00EA3E5B"/>
    <w:rsid w:val="00F00923"/>
    <w:rsid w:val="00F1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0F"/>
    <w:rPr>
      <w:rFonts w:ascii="Segoe UI" w:hAnsi="Segoe UI"/>
      <w:sz w:val="24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spacing w:after="0" w:line="240" w:lineRule="auto"/>
      <w:jc w:val="both"/>
      <w:outlineLvl w:val="0"/>
    </w:pPr>
    <w:rPr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aliases w:val="Texto Izquierdo"/>
    <w:basedOn w:val="Normal"/>
    <w:uiPriority w:val="1"/>
    <w:qFormat/>
    <w:rsid w:val="0093130F"/>
    <w:pPr>
      <w:spacing w:after="0" w:line="240" w:lineRule="auto"/>
    </w:pPr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customStyle="1" w:styleId="Tabladecuadrcula3-nfasis31">
    <w:name w:val="Tabla de cuadrícula 3 - Énfasis 31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adelista2-nfasis31">
    <w:name w:val="Tabla de lista 2 - Énfasis 31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0F"/>
    <w:rPr>
      <w:rFonts w:ascii="Segoe UI" w:hAnsi="Segoe UI"/>
      <w:sz w:val="24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spacing w:after="0" w:line="240" w:lineRule="auto"/>
      <w:jc w:val="both"/>
      <w:outlineLvl w:val="0"/>
    </w:pPr>
    <w:rPr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aliases w:val="Texto Izquierdo"/>
    <w:basedOn w:val="Normal"/>
    <w:uiPriority w:val="1"/>
    <w:qFormat/>
    <w:rsid w:val="0093130F"/>
    <w:pPr>
      <w:spacing w:after="0" w:line="240" w:lineRule="auto"/>
    </w:pPr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customStyle="1" w:styleId="Tabladecuadrcula3-nfasis31">
    <w:name w:val="Tabla de cuadrícula 3 - Énfasis 31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adelista2-nfasis31">
    <w:name w:val="Tabla de lista 2 - Énfasis 31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ECA\Desktop\DescripcionCasosDeUso(Plantill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DescripcionCasosDeUso(Plantilla).dotx</Template>
  <TotalTime>164</TotalTime>
  <Pages>3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EHECATL SAID GAMBOA</dc:creator>
  <cp:lastModifiedBy>EHECATL SAID GAMBOA</cp:lastModifiedBy>
  <cp:revision>11</cp:revision>
  <dcterms:created xsi:type="dcterms:W3CDTF">2016-10-19T04:38:00Z</dcterms:created>
  <dcterms:modified xsi:type="dcterms:W3CDTF">2016-10-19T20:44:00Z</dcterms:modified>
</cp:coreProperties>
</file>