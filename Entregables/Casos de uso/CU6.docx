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2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67091F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CU6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67091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Usuario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67091F">
              <w:rPr>
                <w:noProof/>
              </w:rPr>
              <w:t>18/10/2016 05:32 p. 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8724B0">
              <w:rPr>
                <w:noProof/>
              </w:rPr>
              <w:t>18/10/2016 06:37 p. 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67091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67091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inicia cuando el bibliotecario quiere registrar algún nuevo usuario en el sistema o necesita editar sus datos cuando ya está registrado</w:t>
            </w:r>
            <w:r w:rsidR="009058E8">
              <w:t>, en ambos busca al usuario por su identificador y registra o edita su perfil.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67091F" w:rsidRPr="0067091F" w:rsidRDefault="0067091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PRE01-</w:t>
            </w:r>
            <w:r>
              <w:t>El usuario debe estar registrado en el sistema de la UV.</w:t>
            </w:r>
          </w:p>
          <w:p w:rsidR="0093130F" w:rsidRDefault="0067091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PRE02</w:t>
            </w:r>
            <w:r>
              <w:t>.-Para editar el perfil de un usuario, este ya debe estar registrado en el sistema.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481E01" w:rsidRPr="00211956" w:rsidRDefault="00481E01" w:rsidP="00481E01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Registrar Usuario</w:t>
            </w:r>
            <w:r w:rsidRPr="00211956">
              <w:rPr>
                <w:b/>
                <w:sz w:val="22"/>
              </w:rPr>
              <w:t xml:space="preserve"> Exitoso</w:t>
            </w:r>
          </w:p>
          <w:p w:rsidR="00FD3826" w:rsidRPr="00211956" w:rsidRDefault="00481E01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1a.-El bibliotecario ingresa a la sección de </w:t>
            </w:r>
            <w:r>
              <w:rPr>
                <w:sz w:val="22"/>
              </w:rPr>
              <w:t>usuarios</w:t>
            </w:r>
            <w:r w:rsidRPr="00211956">
              <w:rPr>
                <w:sz w:val="22"/>
              </w:rPr>
              <w:t>.</w:t>
            </w:r>
          </w:p>
          <w:p w:rsidR="00481E01" w:rsidRDefault="00481E01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11956">
              <w:rPr>
                <w:sz w:val="22"/>
              </w:rPr>
              <w:t xml:space="preserve">2a.-El sistema despliega una pantalla de </w:t>
            </w:r>
            <w:r w:rsidR="00FD3826">
              <w:rPr>
                <w:sz w:val="22"/>
              </w:rPr>
              <w:t>opciones.</w:t>
            </w:r>
          </w:p>
          <w:p w:rsidR="00FD3826" w:rsidRDefault="00FD3826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3a.-El bibliotecario elige la opción de registrar usuario.</w:t>
            </w:r>
          </w:p>
          <w:p w:rsidR="00FD3826" w:rsidRPr="00211956" w:rsidRDefault="00FD3826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4a.-</w:t>
            </w:r>
            <w:r w:rsidRPr="00211956">
              <w:rPr>
                <w:sz w:val="22"/>
              </w:rPr>
              <w:t>El sistema despliega una pantalla de búsqueda.</w:t>
            </w:r>
          </w:p>
          <w:p w:rsidR="00481E01" w:rsidRPr="00211956" w:rsidRDefault="00FD3826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481E01" w:rsidRPr="00211956">
              <w:rPr>
                <w:sz w:val="22"/>
              </w:rPr>
              <w:t>a.-El bibliotecario ingre</w:t>
            </w:r>
            <w:r w:rsidR="00481E01">
              <w:rPr>
                <w:sz w:val="22"/>
              </w:rPr>
              <w:t>sa el identificador del usuario que quiere agregar</w:t>
            </w:r>
            <w:r w:rsidR="00481E01" w:rsidRPr="00211956">
              <w:rPr>
                <w:sz w:val="22"/>
              </w:rPr>
              <w:t>.</w:t>
            </w:r>
          </w:p>
          <w:p w:rsidR="00481E01" w:rsidRPr="00211956" w:rsidRDefault="00FD3826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481E01" w:rsidRPr="00211956">
              <w:rPr>
                <w:sz w:val="22"/>
              </w:rPr>
              <w:t>a.-El sistema</w:t>
            </w:r>
            <w:r w:rsidR="00481E01">
              <w:rPr>
                <w:sz w:val="22"/>
              </w:rPr>
              <w:t xml:space="preserve"> muestra información sobre el usuario que quiere registrar</w:t>
            </w:r>
            <w:r w:rsidR="008724B0">
              <w:rPr>
                <w:sz w:val="22"/>
              </w:rPr>
              <w:t>, tomada desde el sistema de la UV.</w:t>
            </w:r>
          </w:p>
          <w:p w:rsidR="00481E01" w:rsidRPr="00211956" w:rsidRDefault="00FD3826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481E01" w:rsidRPr="00211956">
              <w:rPr>
                <w:sz w:val="22"/>
              </w:rPr>
              <w:t xml:space="preserve">a.-El bibliotecario </w:t>
            </w:r>
            <w:r w:rsidR="00481E01">
              <w:rPr>
                <w:sz w:val="22"/>
              </w:rPr>
              <w:t>confirma que quiere registrar al usuario seleccionado.</w:t>
            </w:r>
          </w:p>
          <w:p w:rsidR="0093130F" w:rsidRDefault="00FD3826" w:rsidP="00481E01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481E01" w:rsidRPr="00211956">
              <w:rPr>
                <w:sz w:val="22"/>
              </w:rPr>
              <w:t>a.-El sistema</w:t>
            </w:r>
            <w:r w:rsidR="00481E01">
              <w:rPr>
                <w:sz w:val="22"/>
              </w:rPr>
              <w:t xml:space="preserve"> informa</w:t>
            </w:r>
            <w:r w:rsidR="00481E01" w:rsidRPr="00211956">
              <w:rPr>
                <w:sz w:val="22"/>
              </w:rPr>
              <w:t xml:space="preserve"> que el regist</w:t>
            </w:r>
            <w:r w:rsidR="00481E01">
              <w:rPr>
                <w:sz w:val="22"/>
              </w:rPr>
              <w:t>ro del usuario fue exitoso.</w:t>
            </w:r>
          </w:p>
          <w:p w:rsidR="00481E01" w:rsidRDefault="00481E01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4C23" w:rsidRPr="00FD3826" w:rsidRDefault="00DE4C23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3826">
              <w:rPr>
                <w:b/>
              </w:rPr>
              <w:t>Editar Usuario Exitoso</w:t>
            </w:r>
          </w:p>
          <w:p w:rsidR="00FD3826" w:rsidRPr="00211956" w:rsidRDefault="004F1D41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1b</w:t>
            </w:r>
            <w:r w:rsidR="00FD3826" w:rsidRPr="00211956">
              <w:rPr>
                <w:sz w:val="22"/>
              </w:rPr>
              <w:t xml:space="preserve">.-El bibliotecario ingresa a la sección de </w:t>
            </w:r>
            <w:r w:rsidR="00FD3826">
              <w:rPr>
                <w:sz w:val="22"/>
              </w:rPr>
              <w:t>usuarios</w:t>
            </w:r>
            <w:r w:rsidR="00FD3826" w:rsidRPr="00211956">
              <w:rPr>
                <w:sz w:val="22"/>
              </w:rPr>
              <w:t>.</w:t>
            </w:r>
          </w:p>
          <w:p w:rsidR="00FD3826" w:rsidRDefault="004F1D41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2b</w:t>
            </w:r>
            <w:r w:rsidR="00FD3826" w:rsidRPr="00211956">
              <w:rPr>
                <w:sz w:val="22"/>
              </w:rPr>
              <w:t xml:space="preserve">.-El sistema despliega una pantalla de </w:t>
            </w:r>
            <w:r w:rsidR="00FD3826">
              <w:rPr>
                <w:sz w:val="22"/>
              </w:rPr>
              <w:t>opciones.</w:t>
            </w:r>
          </w:p>
          <w:p w:rsidR="00FD3826" w:rsidRDefault="00FD382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4F1D41">
              <w:rPr>
                <w:sz w:val="22"/>
              </w:rPr>
              <w:t>b</w:t>
            </w:r>
            <w:r>
              <w:rPr>
                <w:sz w:val="22"/>
              </w:rPr>
              <w:t xml:space="preserve">.-El bibliotecario elige la opción de </w:t>
            </w:r>
            <w:r w:rsidR="00890F36">
              <w:rPr>
                <w:sz w:val="22"/>
              </w:rPr>
              <w:t>editar usuario</w:t>
            </w:r>
            <w:r>
              <w:rPr>
                <w:sz w:val="22"/>
              </w:rPr>
              <w:t>.</w:t>
            </w:r>
          </w:p>
          <w:p w:rsidR="00FD3826" w:rsidRPr="00211956" w:rsidRDefault="00FD382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4F1D41">
              <w:rPr>
                <w:sz w:val="22"/>
              </w:rPr>
              <w:t>b</w:t>
            </w:r>
            <w:r>
              <w:rPr>
                <w:sz w:val="22"/>
              </w:rPr>
              <w:t>.-</w:t>
            </w:r>
            <w:r w:rsidRPr="00211956">
              <w:rPr>
                <w:sz w:val="22"/>
              </w:rPr>
              <w:t xml:space="preserve">El sistema despliega una pantalla de </w:t>
            </w:r>
            <w:r w:rsidRPr="00211956">
              <w:rPr>
                <w:sz w:val="22"/>
              </w:rPr>
              <w:lastRenderedPageBreak/>
              <w:t>búsqueda.</w:t>
            </w:r>
          </w:p>
          <w:p w:rsidR="00FD3826" w:rsidRPr="00211956" w:rsidRDefault="00FD382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4F1D41">
              <w:rPr>
                <w:sz w:val="22"/>
              </w:rPr>
              <w:t>b</w:t>
            </w:r>
            <w:r w:rsidRPr="00211956">
              <w:rPr>
                <w:sz w:val="22"/>
              </w:rPr>
              <w:t>.-El bibliotecario ingre</w:t>
            </w:r>
            <w:r>
              <w:rPr>
                <w:sz w:val="22"/>
              </w:rPr>
              <w:t xml:space="preserve">sa el identificador del usuario que quiere </w:t>
            </w:r>
            <w:r w:rsidR="00890F36">
              <w:rPr>
                <w:sz w:val="22"/>
              </w:rPr>
              <w:t>buscar para editar sus datos</w:t>
            </w:r>
            <w:proofErr w:type="gramStart"/>
            <w:r w:rsidR="00890F36">
              <w:rPr>
                <w:sz w:val="22"/>
              </w:rPr>
              <w:t>.</w:t>
            </w:r>
            <w:r w:rsidRPr="00211956">
              <w:rPr>
                <w:sz w:val="22"/>
              </w:rPr>
              <w:t>.</w:t>
            </w:r>
            <w:proofErr w:type="gramEnd"/>
          </w:p>
          <w:p w:rsidR="00FD3826" w:rsidRDefault="00FD382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</w:t>
            </w:r>
            <w:r w:rsidR="004F1D41">
              <w:rPr>
                <w:sz w:val="22"/>
              </w:rPr>
              <w:t>b</w:t>
            </w:r>
            <w:r w:rsidRPr="00211956">
              <w:rPr>
                <w:sz w:val="22"/>
              </w:rPr>
              <w:t>.-El sistema</w:t>
            </w:r>
            <w:r>
              <w:rPr>
                <w:sz w:val="22"/>
              </w:rPr>
              <w:t xml:space="preserve"> muest</w:t>
            </w:r>
            <w:r w:rsidR="00890F36">
              <w:rPr>
                <w:sz w:val="22"/>
              </w:rPr>
              <w:t>ra información sobre el usuario.</w:t>
            </w:r>
          </w:p>
          <w:p w:rsidR="00890F36" w:rsidRDefault="00890F3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4F1D41">
              <w:rPr>
                <w:sz w:val="22"/>
              </w:rPr>
              <w:t>b</w:t>
            </w:r>
            <w:r>
              <w:rPr>
                <w:sz w:val="22"/>
              </w:rPr>
              <w:t>.-El bibliotecario ingresa los nuevos datos a guardar del usuario y elige guardar datos.</w:t>
            </w:r>
          </w:p>
          <w:p w:rsidR="00890F36" w:rsidRPr="00211956" w:rsidRDefault="00890F3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4F1D41">
              <w:rPr>
                <w:sz w:val="22"/>
              </w:rPr>
              <w:t>b</w:t>
            </w:r>
            <w:r>
              <w:rPr>
                <w:sz w:val="22"/>
              </w:rPr>
              <w:t>.-El sistema manda un mensaje de confirmación.</w:t>
            </w:r>
          </w:p>
          <w:p w:rsidR="00FD3826" w:rsidRPr="00211956" w:rsidRDefault="00890F36" w:rsidP="00FD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="004F1D41">
              <w:rPr>
                <w:sz w:val="22"/>
              </w:rPr>
              <w:t>b</w:t>
            </w:r>
            <w:r w:rsidR="00FD3826" w:rsidRPr="00211956">
              <w:rPr>
                <w:sz w:val="22"/>
              </w:rPr>
              <w:t xml:space="preserve">.-El bibliotecario </w:t>
            </w:r>
            <w:r w:rsidR="00FD3826">
              <w:rPr>
                <w:sz w:val="22"/>
              </w:rPr>
              <w:t xml:space="preserve">confirma que quiere registrar </w:t>
            </w:r>
            <w:r w:rsidR="004F1D41">
              <w:rPr>
                <w:sz w:val="22"/>
              </w:rPr>
              <w:t>los nuevos datos</w:t>
            </w:r>
            <w:r w:rsidR="00FD3826">
              <w:rPr>
                <w:sz w:val="22"/>
              </w:rPr>
              <w:t xml:space="preserve"> seleccionado.</w:t>
            </w:r>
          </w:p>
          <w:p w:rsidR="00FD3826" w:rsidRDefault="00890F36" w:rsidP="00FD3826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="004F1D41">
              <w:rPr>
                <w:sz w:val="22"/>
              </w:rPr>
              <w:t>b</w:t>
            </w:r>
            <w:r w:rsidR="00FD3826" w:rsidRPr="00211956">
              <w:rPr>
                <w:sz w:val="22"/>
              </w:rPr>
              <w:t>-El sistema</w:t>
            </w:r>
            <w:r w:rsidR="00FD3826">
              <w:rPr>
                <w:sz w:val="22"/>
              </w:rPr>
              <w:t xml:space="preserve"> informa</w:t>
            </w:r>
            <w:r w:rsidR="00FD3826" w:rsidRPr="00211956">
              <w:rPr>
                <w:sz w:val="22"/>
              </w:rPr>
              <w:t xml:space="preserve"> que el regist</w:t>
            </w:r>
            <w:r w:rsidR="00FD3826">
              <w:rPr>
                <w:sz w:val="22"/>
              </w:rPr>
              <w:t xml:space="preserve">ro del </w:t>
            </w:r>
            <w:r w:rsidR="004F1D41">
              <w:rPr>
                <w:sz w:val="22"/>
              </w:rPr>
              <w:t>datos</w:t>
            </w:r>
            <w:r w:rsidR="00FD3826">
              <w:rPr>
                <w:sz w:val="22"/>
              </w:rPr>
              <w:t xml:space="preserve"> fue exitoso.</w:t>
            </w:r>
          </w:p>
          <w:p w:rsidR="00DE4C23" w:rsidRPr="00481E01" w:rsidRDefault="00DE4C23" w:rsidP="0048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lastRenderedPageBreak/>
              <w:t>Flujo Alterno:</w:t>
            </w:r>
          </w:p>
        </w:tc>
        <w:tc>
          <w:tcPr>
            <w:tcW w:w="4414" w:type="dxa"/>
          </w:tcPr>
          <w:p w:rsidR="00CD5525" w:rsidRPr="00211956" w:rsidRDefault="00CD5525" w:rsidP="00CD5525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 xml:space="preserve">Cancelar Registro de </w:t>
            </w:r>
            <w:r>
              <w:rPr>
                <w:b/>
                <w:sz w:val="22"/>
              </w:rPr>
              <w:t>usuario</w:t>
            </w:r>
          </w:p>
          <w:p w:rsidR="00BB7DBD" w:rsidRDefault="003E66B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="00CD5525" w:rsidRPr="00211956">
              <w:rPr>
                <w:sz w:val="22"/>
              </w:rPr>
              <w:t xml:space="preserve">b.-El bibliotecario </w:t>
            </w:r>
            <w:r w:rsidR="00BB7DBD">
              <w:rPr>
                <w:sz w:val="22"/>
              </w:rPr>
              <w:t xml:space="preserve">elige cancelar </w:t>
            </w:r>
          </w:p>
          <w:p w:rsidR="00CD5525" w:rsidRPr="00211956" w:rsidRDefault="003E66B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CD5525" w:rsidRPr="00211956">
              <w:rPr>
                <w:sz w:val="22"/>
              </w:rPr>
              <w:t>b.-El sistema regresa al bibliotecario al menú principal.</w:t>
            </w:r>
          </w:p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5525" w:rsidRPr="00211956" w:rsidRDefault="00CD552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Registrar usuario fallido</w:t>
            </w:r>
          </w:p>
          <w:p w:rsidR="00CD5525" w:rsidRPr="00211956" w:rsidRDefault="003E66B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 w:rsidR="00CD5525" w:rsidRPr="00211956">
              <w:rPr>
                <w:sz w:val="22"/>
              </w:rPr>
              <w:t xml:space="preserve">c.-El bibliotecario ingresa </w:t>
            </w:r>
            <w:r w:rsidR="00CD5525">
              <w:rPr>
                <w:sz w:val="22"/>
              </w:rPr>
              <w:t>un i</w:t>
            </w:r>
            <w:r w:rsidR="00CD5525" w:rsidRPr="00211956">
              <w:rPr>
                <w:sz w:val="22"/>
              </w:rPr>
              <w:t xml:space="preserve">dentificador </w:t>
            </w:r>
            <w:r w:rsidR="00D34373">
              <w:rPr>
                <w:sz w:val="22"/>
              </w:rPr>
              <w:t>erróneo de algún usuario</w:t>
            </w:r>
            <w:r w:rsidR="00CD5525" w:rsidRPr="00211956">
              <w:rPr>
                <w:sz w:val="22"/>
              </w:rPr>
              <w:t>.</w:t>
            </w:r>
          </w:p>
          <w:p w:rsidR="00CD5525" w:rsidRPr="003A107D" w:rsidRDefault="003E66B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6</w:t>
            </w:r>
            <w:r w:rsidR="00CD5525" w:rsidRPr="00211956">
              <w:rPr>
                <w:sz w:val="22"/>
              </w:rPr>
              <w:t xml:space="preserve">c.-El sistema devuelve un mensaje de </w:t>
            </w:r>
            <w:r w:rsidR="00D34373">
              <w:rPr>
                <w:sz w:val="22"/>
              </w:rPr>
              <w:t>que el usuario es incorrecto o no existe.</w:t>
            </w:r>
          </w:p>
          <w:p w:rsidR="00CD5525" w:rsidRDefault="00CD5525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30D4" w:rsidRPr="00211956" w:rsidRDefault="005130D4" w:rsidP="005130D4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Cancelar</w:t>
            </w:r>
            <w:r>
              <w:rPr>
                <w:b/>
                <w:sz w:val="22"/>
              </w:rPr>
              <w:t xml:space="preserve"> Editar perfil</w:t>
            </w:r>
            <w:r w:rsidRPr="00211956">
              <w:rPr>
                <w:b/>
                <w:sz w:val="22"/>
              </w:rPr>
              <w:t xml:space="preserve"> de </w:t>
            </w:r>
            <w:r>
              <w:rPr>
                <w:b/>
                <w:sz w:val="22"/>
              </w:rPr>
              <w:t>usuario</w:t>
            </w:r>
          </w:p>
          <w:p w:rsidR="005130D4" w:rsidRDefault="005130D4" w:rsidP="0051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</w:rPr>
              <w:t>d</w:t>
            </w:r>
            <w:r w:rsidRPr="00211956">
              <w:rPr>
                <w:sz w:val="22"/>
              </w:rPr>
              <w:t xml:space="preserve">.-El bibliotecario </w:t>
            </w:r>
            <w:r>
              <w:rPr>
                <w:sz w:val="22"/>
              </w:rPr>
              <w:t xml:space="preserve">elige cancelar </w:t>
            </w:r>
          </w:p>
          <w:p w:rsidR="005130D4" w:rsidRPr="00211956" w:rsidRDefault="005130D4" w:rsidP="0051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z w:val="22"/>
              </w:rPr>
              <w:t>d</w:t>
            </w:r>
            <w:r w:rsidRPr="00211956">
              <w:rPr>
                <w:sz w:val="22"/>
              </w:rPr>
              <w:t>.-El sistema regresa al bibliotecario al menú principal.</w:t>
            </w:r>
          </w:p>
          <w:p w:rsidR="005130D4" w:rsidRDefault="005130D4" w:rsidP="005130D4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30D4" w:rsidRPr="00211956" w:rsidRDefault="005130D4" w:rsidP="0051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Editar perfil de usuario</w:t>
            </w:r>
            <w:r>
              <w:rPr>
                <w:b/>
                <w:sz w:val="22"/>
              </w:rPr>
              <w:t xml:space="preserve"> fallido</w:t>
            </w:r>
          </w:p>
          <w:p w:rsidR="005130D4" w:rsidRPr="00211956" w:rsidRDefault="005130D4" w:rsidP="0051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z w:val="22"/>
              </w:rPr>
              <w:t>e.</w:t>
            </w:r>
            <w:r w:rsidRPr="00211956">
              <w:rPr>
                <w:sz w:val="22"/>
              </w:rPr>
              <w:t xml:space="preserve">-El bibliotecario ingresa </w:t>
            </w:r>
            <w:r>
              <w:rPr>
                <w:sz w:val="22"/>
              </w:rPr>
              <w:t>un i</w:t>
            </w:r>
            <w:r w:rsidRPr="00211956">
              <w:rPr>
                <w:sz w:val="22"/>
              </w:rPr>
              <w:t xml:space="preserve">dentificador </w:t>
            </w:r>
            <w:r>
              <w:rPr>
                <w:sz w:val="22"/>
              </w:rPr>
              <w:t>erróneo de algún usuario</w:t>
            </w:r>
            <w:r w:rsidRPr="00211956">
              <w:rPr>
                <w:sz w:val="22"/>
              </w:rPr>
              <w:t>.</w:t>
            </w:r>
          </w:p>
          <w:p w:rsidR="005130D4" w:rsidRPr="003A107D" w:rsidRDefault="005130D4" w:rsidP="00513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>e.</w:t>
            </w:r>
            <w:r w:rsidRPr="00211956">
              <w:rPr>
                <w:sz w:val="22"/>
              </w:rPr>
              <w:t xml:space="preserve">-El sistema devuelve un mensaje de </w:t>
            </w:r>
            <w:r>
              <w:rPr>
                <w:sz w:val="22"/>
              </w:rPr>
              <w:t>que el usuario es incorrecto o no existe.</w:t>
            </w:r>
          </w:p>
          <w:p w:rsidR="005130D4" w:rsidRPr="00CD5525" w:rsidRDefault="005130D4" w:rsidP="00CD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763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763" w:rsidRPr="001C154D" w:rsidRDefault="00C15763" w:rsidP="001C154D">
            <w:pPr>
              <w:pStyle w:val="Sinespaciado"/>
            </w:pPr>
            <w:r>
              <w:t>Excepciones:</w:t>
            </w:r>
          </w:p>
        </w:tc>
        <w:tc>
          <w:tcPr>
            <w:tcW w:w="4414" w:type="dxa"/>
          </w:tcPr>
          <w:p w:rsidR="008E6BE0" w:rsidRPr="00211956" w:rsidRDefault="008E6BE0" w:rsidP="008E6BE0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8E6BE0" w:rsidRPr="00211956" w:rsidRDefault="00FD3826" w:rsidP="008E6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5130D4">
              <w:rPr>
                <w:sz w:val="22"/>
              </w:rPr>
              <w:t>f</w:t>
            </w:r>
            <w:r w:rsidR="008E6BE0" w:rsidRPr="00211956">
              <w:rPr>
                <w:sz w:val="22"/>
              </w:rPr>
              <w:t xml:space="preserve">.-El sistema no puede conectarse a la BD e informa al </w:t>
            </w:r>
            <w:r w:rsidR="008E6BE0">
              <w:rPr>
                <w:sz w:val="22"/>
              </w:rPr>
              <w:t>bibliotecario</w:t>
            </w:r>
            <w:r w:rsidR="008E6BE0" w:rsidRPr="00211956">
              <w:rPr>
                <w:sz w:val="22"/>
              </w:rPr>
              <w:t xml:space="preserve"> que la transacción no fue realizada</w:t>
            </w:r>
          </w:p>
          <w:p w:rsidR="008E6BE0" w:rsidRPr="00211956" w:rsidRDefault="00FD3826" w:rsidP="008E6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="005130D4">
              <w:rPr>
                <w:sz w:val="22"/>
              </w:rPr>
              <w:t>f</w:t>
            </w:r>
            <w:r w:rsidR="008E6BE0" w:rsidRPr="00211956">
              <w:rPr>
                <w:sz w:val="22"/>
              </w:rPr>
              <w:t xml:space="preserve">.-El </w:t>
            </w:r>
            <w:r w:rsidR="008E6BE0">
              <w:rPr>
                <w:sz w:val="22"/>
              </w:rPr>
              <w:t xml:space="preserve">bibliotecario </w:t>
            </w:r>
            <w:r w:rsidR="008E6BE0" w:rsidRPr="00211956">
              <w:rPr>
                <w:sz w:val="22"/>
              </w:rPr>
              <w:t>confirma que entendió lo que sucede</w:t>
            </w:r>
          </w:p>
          <w:p w:rsidR="008E6BE0" w:rsidRPr="00211956" w:rsidRDefault="00FD3826" w:rsidP="008E6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  <w:r w:rsidR="005130D4">
              <w:rPr>
                <w:sz w:val="22"/>
              </w:rPr>
              <w:t>f</w:t>
            </w:r>
            <w:r w:rsidR="008E6BE0" w:rsidRPr="00211956">
              <w:rPr>
                <w:sz w:val="22"/>
              </w:rPr>
              <w:t xml:space="preserve">.-El sistema regresa al </w:t>
            </w:r>
            <w:r w:rsidR="008E6BE0">
              <w:rPr>
                <w:sz w:val="22"/>
              </w:rPr>
              <w:t xml:space="preserve">bibliotecario </w:t>
            </w:r>
            <w:r w:rsidR="008E6BE0" w:rsidRPr="00211956">
              <w:rPr>
                <w:sz w:val="22"/>
              </w:rPr>
              <w:t>a la pantalla principal</w:t>
            </w:r>
          </w:p>
          <w:p w:rsidR="00C15763" w:rsidRDefault="00C15763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lastRenderedPageBreak/>
              <w:t>Postcondiciones:</w:t>
            </w:r>
          </w:p>
        </w:tc>
        <w:tc>
          <w:tcPr>
            <w:tcW w:w="4414" w:type="dxa"/>
          </w:tcPr>
          <w:p w:rsidR="007C2995" w:rsidRPr="007C2995" w:rsidRDefault="007C2995" w:rsidP="007C2995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2995">
              <w:rPr>
                <w:b/>
                <w:sz w:val="22"/>
              </w:rPr>
              <w:t>POST01</w:t>
            </w:r>
            <w:r w:rsidRPr="007C2995">
              <w:rPr>
                <w:sz w:val="22"/>
              </w:rPr>
              <w:t>-</w:t>
            </w:r>
            <w:r>
              <w:rPr>
                <w:sz w:val="22"/>
              </w:rPr>
              <w:t>El usuario puede prestar y reservar materiales.</w:t>
            </w:r>
          </w:p>
          <w:p w:rsidR="0093130F" w:rsidRDefault="007C2995" w:rsidP="007C2995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C78F9">
              <w:rPr>
                <w:b/>
                <w:sz w:val="22"/>
              </w:rPr>
              <w:t>POST02</w:t>
            </w:r>
            <w:r w:rsidRPr="00EC78F9">
              <w:rPr>
                <w:sz w:val="22"/>
              </w:rPr>
              <w:t>-</w:t>
            </w:r>
            <w:r>
              <w:rPr>
                <w:sz w:val="22"/>
              </w:rPr>
              <w:t>El usuario tiene sus datos actualizados.</w:t>
            </w:r>
          </w:p>
          <w:p w:rsidR="00FB1845" w:rsidRPr="00FB1845" w:rsidRDefault="00FB1845" w:rsidP="00FB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845">
              <w:rPr>
                <w:b/>
                <w:sz w:val="22"/>
              </w:rPr>
              <w:t>POST03</w:t>
            </w:r>
            <w:r>
              <w:t>.-</w:t>
            </w:r>
            <w:r w:rsidRPr="00B34546">
              <w:rPr>
                <w:sz w:val="22"/>
              </w:rPr>
              <w:t>El usuario aparece registrado en el sistema.</w:t>
            </w:r>
            <w:bookmarkStart w:id="0" w:name="_GoBack"/>
            <w:bookmarkEnd w:id="0"/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8E6BE0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identificador del alumno.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7C2995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registrado, Edición de perfil de usuario </w:t>
            </w:r>
            <w:r w:rsidR="0080568B">
              <w:t>exitoso</w:t>
            </w:r>
            <w:r>
              <w:t>, Mensaje de Usuario no encontrado, Mensaje de Registro fallido, Mensaje de edición de perfil fallida.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8E6BE0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1F"/>
    <w:rsid w:val="001C154D"/>
    <w:rsid w:val="003E66B5"/>
    <w:rsid w:val="00481E01"/>
    <w:rsid w:val="004F1D41"/>
    <w:rsid w:val="005130D4"/>
    <w:rsid w:val="006260E4"/>
    <w:rsid w:val="0067091F"/>
    <w:rsid w:val="00744736"/>
    <w:rsid w:val="007C2995"/>
    <w:rsid w:val="0080568B"/>
    <w:rsid w:val="008724B0"/>
    <w:rsid w:val="00890F36"/>
    <w:rsid w:val="008E6BE0"/>
    <w:rsid w:val="009058E8"/>
    <w:rsid w:val="0093130F"/>
    <w:rsid w:val="00A5378D"/>
    <w:rsid w:val="00B34546"/>
    <w:rsid w:val="00BB7DBD"/>
    <w:rsid w:val="00C15763"/>
    <w:rsid w:val="00CD5525"/>
    <w:rsid w:val="00D34373"/>
    <w:rsid w:val="00DE4C23"/>
    <w:rsid w:val="00FB1845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customStyle="1" w:styleId="GridTable3Accent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ListTable2Accent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ECA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221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EHECATL SAID GAMBOA</dc:creator>
  <cp:lastModifiedBy>EHECATL SAID GAMBOA</cp:lastModifiedBy>
  <cp:revision>19</cp:revision>
  <dcterms:created xsi:type="dcterms:W3CDTF">2016-10-18T22:32:00Z</dcterms:created>
  <dcterms:modified xsi:type="dcterms:W3CDTF">2016-10-19T04:36:00Z</dcterms:modified>
</cp:coreProperties>
</file>