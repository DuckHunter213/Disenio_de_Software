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FB38EA" w:rsidP="001C154D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CU9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FB38EA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Retirar Permisos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Fernando Gomez </w:t>
            </w:r>
            <w:r w:rsidRPr="0093130F">
              <w:t>Alejandre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FB38EA">
              <w:rPr>
                <w:noProof/>
              </w:rPr>
              <w:t>18/10/2016 01:39 a.m.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551C4D">
              <w:rPr>
                <w:noProof/>
              </w:rPr>
              <w:t>18/10/2016 01:43 a.m.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FB38EA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Bibliotecario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FB38EA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inicia cuando el bibliotecario quiere retirar los permisos de un usuario existente en el sistema, busca al usuario por su identificador y retira sus permisos.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93130F" w:rsidRDefault="00FB38EA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1AA">
              <w:rPr>
                <w:b/>
              </w:rPr>
              <w:t>PRE01</w:t>
            </w:r>
            <w:r>
              <w:t>.-El usuario debe estar registrado en el sistema.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Normal:</w:t>
            </w:r>
          </w:p>
        </w:tc>
        <w:tc>
          <w:tcPr>
            <w:tcW w:w="4414" w:type="dxa"/>
          </w:tcPr>
          <w:p w:rsidR="00551C4D" w:rsidRPr="004A11AA" w:rsidRDefault="00551C4D" w:rsidP="00551C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11AA">
              <w:rPr>
                <w:b/>
              </w:rPr>
              <w:t>Re</w:t>
            </w:r>
            <w:r>
              <w:rPr>
                <w:b/>
              </w:rPr>
              <w:t>tira</w:t>
            </w:r>
            <w:r w:rsidRPr="004A11AA">
              <w:rPr>
                <w:b/>
              </w:rPr>
              <w:t>r Permisos Exitoso</w:t>
            </w:r>
          </w:p>
          <w:p w:rsidR="00551C4D" w:rsidRDefault="00551C4D" w:rsidP="0055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1a.-El bibliotecario ingresa a la sección de usuarios.</w:t>
            </w:r>
          </w:p>
          <w:p w:rsidR="00551C4D" w:rsidRDefault="00551C4D" w:rsidP="0055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2a.-El sistema despliega una pantalla de búsqueda.</w:t>
            </w:r>
          </w:p>
          <w:p w:rsidR="00551C4D" w:rsidRDefault="00551C4D" w:rsidP="0055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3a.-El bibliotecario ingresa el identificador del usuario a r</w:t>
            </w:r>
            <w:r>
              <w:t>etirar permisos</w:t>
            </w:r>
            <w:r>
              <w:t>.</w:t>
            </w:r>
          </w:p>
          <w:p w:rsidR="00551C4D" w:rsidRDefault="00551C4D" w:rsidP="0055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4a.-El sistema muestra la información del alumno.</w:t>
            </w:r>
          </w:p>
          <w:p w:rsidR="00551C4D" w:rsidRDefault="00551C4D" w:rsidP="0055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5a.-El bibliotecario elige </w:t>
            </w:r>
            <w:r>
              <w:t>quitar</w:t>
            </w:r>
            <w:r>
              <w:t xml:space="preserve"> los permisos del usuario seleccionado.</w:t>
            </w:r>
          </w:p>
          <w:p w:rsidR="00551C4D" w:rsidRDefault="00551C4D" w:rsidP="0055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6a.-El sistema muestra un mensaje para confirmar </w:t>
            </w:r>
            <w:r>
              <w:t>el retiro</w:t>
            </w:r>
            <w:r>
              <w:t xml:space="preserve"> de permisos para el usuario seleccionado.</w:t>
            </w:r>
          </w:p>
          <w:p w:rsidR="00551C4D" w:rsidRDefault="00551C4D" w:rsidP="0055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7a.-El bibliotecario acepta</w:t>
            </w:r>
            <w:r>
              <w:t xml:space="preserve"> el </w:t>
            </w:r>
            <w:r>
              <w:t xml:space="preserve"> </w:t>
            </w:r>
            <w:r>
              <w:t>retiro</w:t>
            </w:r>
            <w:r>
              <w:t xml:space="preserve"> de permisos.</w:t>
            </w:r>
          </w:p>
          <w:p w:rsidR="0093130F" w:rsidRDefault="00551C4D" w:rsidP="00551C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8a.-El sistema devuelve un mensaje de </w:t>
            </w:r>
            <w:r>
              <w:t>que al usuario se le retiraron los permisos.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4414" w:type="dxa"/>
          </w:tcPr>
          <w:p w:rsidR="00551C4D" w:rsidRDefault="00551C4D" w:rsidP="0055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Retirar </w:t>
            </w:r>
            <w:r w:rsidRPr="00677626">
              <w:rPr>
                <w:b/>
              </w:rPr>
              <w:t xml:space="preserve"> permisos fallido</w:t>
            </w:r>
          </w:p>
          <w:p w:rsidR="00551C4D" w:rsidRDefault="00551C4D" w:rsidP="0055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4b.-El sistema devuelve un mensaje de que el usuario es erróneo o no existe.</w:t>
            </w:r>
          </w:p>
          <w:p w:rsidR="00551C4D" w:rsidRDefault="00551C4D" w:rsidP="0055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5b.-El bibliotecario elige limpiar búsqueda.</w:t>
            </w:r>
          </w:p>
          <w:p w:rsidR="00551C4D" w:rsidRPr="004E03ED" w:rsidRDefault="00551C4D" w:rsidP="0055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51C4D" w:rsidRPr="00677626" w:rsidRDefault="00551C4D" w:rsidP="00551C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7626">
              <w:rPr>
                <w:b/>
              </w:rPr>
              <w:t>Cancelar Re</w:t>
            </w:r>
            <w:r>
              <w:rPr>
                <w:b/>
              </w:rPr>
              <w:t>tirar</w:t>
            </w:r>
            <w:r w:rsidRPr="00677626">
              <w:rPr>
                <w:b/>
              </w:rPr>
              <w:t xml:space="preserve"> Permisos </w:t>
            </w:r>
          </w:p>
          <w:p w:rsidR="00551C4D" w:rsidRDefault="00551C4D" w:rsidP="0055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5c.-El bibliotecario elige cancelar </w:t>
            </w:r>
            <w:r>
              <w:t xml:space="preserve">el retiro de </w:t>
            </w:r>
            <w:r>
              <w:t>permisos.</w:t>
            </w:r>
          </w:p>
          <w:p w:rsidR="00551C4D" w:rsidRDefault="00551C4D" w:rsidP="0055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6c.-El sistema regresa al bibliotecario al menú principal.</w:t>
            </w:r>
          </w:p>
          <w:p w:rsidR="0093130F" w:rsidRDefault="0093130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38EA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B38EA" w:rsidRPr="001C154D" w:rsidRDefault="00FB38EA" w:rsidP="001C154D">
            <w:pPr>
              <w:pStyle w:val="Sinespaciado"/>
            </w:pPr>
            <w:r>
              <w:lastRenderedPageBreak/>
              <w:t>Excepciones:</w:t>
            </w:r>
          </w:p>
        </w:tc>
        <w:tc>
          <w:tcPr>
            <w:tcW w:w="4414" w:type="dxa"/>
          </w:tcPr>
          <w:p w:rsidR="00551C4D" w:rsidRPr="00211956" w:rsidRDefault="00551C4D" w:rsidP="00551C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Error en la Base de Datos (BD)</w:t>
            </w:r>
          </w:p>
          <w:p w:rsidR="00551C4D" w:rsidRPr="00211956" w:rsidRDefault="00551C4D" w:rsidP="0055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Pr="00211956">
              <w:rPr>
                <w:sz w:val="22"/>
              </w:rPr>
              <w:t xml:space="preserve">d.-El sistema no puede conectarse a la BD e informa al </w:t>
            </w:r>
            <w:r>
              <w:rPr>
                <w:sz w:val="22"/>
              </w:rPr>
              <w:t>bibliotecario</w:t>
            </w:r>
            <w:r w:rsidRPr="00211956">
              <w:rPr>
                <w:sz w:val="22"/>
              </w:rPr>
              <w:t xml:space="preserve"> que la transacción no fue realizada</w:t>
            </w:r>
          </w:p>
          <w:p w:rsidR="00551C4D" w:rsidRPr="00211956" w:rsidRDefault="00551C4D" w:rsidP="0055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 w:rsidRPr="00211956">
              <w:rPr>
                <w:sz w:val="22"/>
              </w:rPr>
              <w:t xml:space="preserve">d.-El </w:t>
            </w:r>
            <w:r>
              <w:rPr>
                <w:sz w:val="22"/>
              </w:rPr>
              <w:t xml:space="preserve">bibliotecario </w:t>
            </w:r>
            <w:r w:rsidRPr="00211956">
              <w:rPr>
                <w:sz w:val="22"/>
              </w:rPr>
              <w:t>confirma que entendió lo que sucede</w:t>
            </w:r>
          </w:p>
          <w:p w:rsidR="00551C4D" w:rsidRPr="00211956" w:rsidRDefault="00551C4D" w:rsidP="0055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  <w:r w:rsidRPr="00211956">
              <w:rPr>
                <w:sz w:val="22"/>
              </w:rPr>
              <w:t xml:space="preserve">d.-El sistema regresa al </w:t>
            </w:r>
            <w:r>
              <w:rPr>
                <w:sz w:val="22"/>
              </w:rPr>
              <w:t xml:space="preserve">bibliotecario </w:t>
            </w:r>
            <w:r w:rsidRPr="00211956">
              <w:rPr>
                <w:sz w:val="22"/>
              </w:rPr>
              <w:t>a la pantalla principal</w:t>
            </w:r>
          </w:p>
          <w:p w:rsidR="00FB38EA" w:rsidRDefault="00FB38EA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4414" w:type="dxa"/>
          </w:tcPr>
          <w:p w:rsidR="0093130F" w:rsidRDefault="002464CE" w:rsidP="002464CE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8F9">
              <w:rPr>
                <w:b/>
                <w:sz w:val="22"/>
              </w:rPr>
              <w:t>P</w:t>
            </w:r>
            <w:r>
              <w:rPr>
                <w:b/>
                <w:sz w:val="22"/>
              </w:rPr>
              <w:t>OST01</w:t>
            </w:r>
            <w:r w:rsidRPr="00EC78F9">
              <w:rPr>
                <w:sz w:val="22"/>
              </w:rPr>
              <w:t xml:space="preserve">-El usuario </w:t>
            </w:r>
            <w:r>
              <w:rPr>
                <w:sz w:val="22"/>
              </w:rPr>
              <w:t>ya no tiene permisos de realizar algún préstamo, renovación o reserva de algún ítem.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551C4D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identificador del usuario.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551C4D" w:rsidP="002464CE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</w:t>
            </w:r>
            <w:r>
              <w:t>tiro</w:t>
            </w:r>
            <w:r>
              <w:t xml:space="preserve"> de permisos de un usuario, Mensaje de usuario no encontrado</w:t>
            </w:r>
            <w:r w:rsidR="002464CE">
              <w:t>, Mensaje de permisos retirados</w:t>
            </w:r>
            <w:r>
              <w:t>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551C4D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Indispensable.</w:t>
            </w:r>
          </w:p>
        </w:tc>
        <w:bookmarkStart w:id="0" w:name="_GoBack"/>
        <w:bookmarkEnd w:id="0"/>
      </w:tr>
    </w:tbl>
    <w:p w:rsidR="00A5378D" w:rsidRDefault="00A5378D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EA"/>
    <w:rsid w:val="001C154D"/>
    <w:rsid w:val="002464CE"/>
    <w:rsid w:val="00551C4D"/>
    <w:rsid w:val="006260E4"/>
    <w:rsid w:val="0093130F"/>
    <w:rsid w:val="00A5378D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617F5-80AC-40A5-A2EF-30238BF1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styleId="Tabladecuadrcula3-nfasis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d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</Template>
  <TotalTime>11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2</cp:revision>
  <dcterms:created xsi:type="dcterms:W3CDTF">2016-10-18T06:39:00Z</dcterms:created>
  <dcterms:modified xsi:type="dcterms:W3CDTF">2016-10-18T06:54:00Z</dcterms:modified>
</cp:coreProperties>
</file>