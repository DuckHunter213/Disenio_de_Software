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Table2Accent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3130F" w:rsidTr="001C1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ID:</w:t>
            </w:r>
          </w:p>
        </w:tc>
        <w:tc>
          <w:tcPr>
            <w:tcW w:w="4414" w:type="dxa"/>
          </w:tcPr>
          <w:p w:rsidR="0093130F" w:rsidRDefault="009C3743" w:rsidP="001C154D">
            <w:pPr>
              <w:pStyle w:val="Ttulo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CU5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Nombre:</w:t>
            </w:r>
          </w:p>
        </w:tc>
        <w:tc>
          <w:tcPr>
            <w:tcW w:w="4414" w:type="dxa"/>
          </w:tcPr>
          <w:p w:rsidR="0093130F" w:rsidRDefault="009C3743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Saldar multas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Autor:</w:t>
            </w:r>
          </w:p>
        </w:tc>
        <w:tc>
          <w:tcPr>
            <w:tcW w:w="4414" w:type="dxa"/>
          </w:tcPr>
          <w:p w:rsidR="0093130F" w:rsidRDefault="009C3743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Ehecatl Said Cortina Gamboa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Fecha de Creación:</w:t>
            </w:r>
          </w:p>
        </w:tc>
        <w:tc>
          <w:tcPr>
            <w:tcW w:w="4414" w:type="dxa"/>
          </w:tcPr>
          <w:p w:rsidR="0093130F" w:rsidRDefault="006260E4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CREATEDATE  \@ "dd/MM/yyyy hh:mm am/pm"  \* MERGEFORMAT </w:instrText>
            </w:r>
            <w:r>
              <w:fldChar w:fldCharType="separate"/>
            </w:r>
            <w:r w:rsidR="009C3743">
              <w:rPr>
                <w:noProof/>
              </w:rPr>
              <w:t>28/10/2016 12:07 p. m.</w:t>
            </w:r>
            <w:r>
              <w:fldChar w:fldCharType="end"/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Fecha de Modificación:</w:t>
            </w:r>
          </w:p>
        </w:tc>
        <w:tc>
          <w:tcPr>
            <w:tcW w:w="4414" w:type="dxa"/>
          </w:tcPr>
          <w:p w:rsidR="0093130F" w:rsidRDefault="006260E4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SAVEDATE  \@ "dd/MM/yyyy hh:mm am/pm"  \* MERGEFORMAT </w:instrText>
            </w:r>
            <w:r>
              <w:fldChar w:fldCharType="separate"/>
            </w:r>
            <w:r w:rsidR="009C3743">
              <w:rPr>
                <w:noProof/>
              </w:rPr>
              <w:t>00/00/0000 00:00 a. m.</w:t>
            </w:r>
            <w:r>
              <w:fldChar w:fldCharType="end"/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Actores:</w:t>
            </w:r>
          </w:p>
        </w:tc>
        <w:tc>
          <w:tcPr>
            <w:tcW w:w="4414" w:type="dxa"/>
          </w:tcPr>
          <w:p w:rsidR="0093130F" w:rsidRDefault="009C3743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Bibliotecario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Descripción:</w:t>
            </w:r>
          </w:p>
        </w:tc>
        <w:tc>
          <w:tcPr>
            <w:tcW w:w="4414" w:type="dxa"/>
          </w:tcPr>
          <w:p w:rsidR="0093130F" w:rsidRDefault="009C3743" w:rsidP="00D86203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Este caso de uso inicia cuando un usuario quiere que el bibliotecario quite los adeudos que tenga con la biblioteca por retraso o perdida de algún material, se busca el </w:t>
            </w:r>
            <w:r w:rsidR="00D86203">
              <w:t>usuario</w:t>
            </w:r>
            <w:r>
              <w:t xml:space="preserve"> por su identificador y salda las multas.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Precondiciones:</w:t>
            </w:r>
          </w:p>
        </w:tc>
        <w:tc>
          <w:tcPr>
            <w:tcW w:w="4414" w:type="dxa"/>
          </w:tcPr>
          <w:p w:rsidR="009C3743" w:rsidRPr="00211956" w:rsidRDefault="009C3743" w:rsidP="009C3743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11956">
              <w:rPr>
                <w:b/>
                <w:sz w:val="22"/>
              </w:rPr>
              <w:t>PRE01</w:t>
            </w:r>
            <w:r w:rsidRPr="00211956">
              <w:rPr>
                <w:sz w:val="22"/>
              </w:rPr>
              <w:t>-El usuario debe estar registrado en el sistema</w:t>
            </w:r>
          </w:p>
          <w:p w:rsidR="009C3743" w:rsidRPr="00211956" w:rsidRDefault="009C3743" w:rsidP="009C3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11956">
              <w:rPr>
                <w:b/>
                <w:sz w:val="22"/>
              </w:rPr>
              <w:t>PRE02</w:t>
            </w:r>
            <w:r w:rsidRPr="00211956">
              <w:rPr>
                <w:sz w:val="22"/>
              </w:rPr>
              <w:t>-El material debe</w:t>
            </w:r>
            <w:r>
              <w:rPr>
                <w:sz w:val="22"/>
              </w:rPr>
              <w:t xml:space="preserve"> estar registrado en el sistema como no devuelto.</w:t>
            </w:r>
          </w:p>
          <w:p w:rsidR="0093130F" w:rsidRDefault="009C3743" w:rsidP="009C3743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1956">
              <w:rPr>
                <w:b/>
                <w:sz w:val="22"/>
              </w:rPr>
              <w:t>PRE03</w:t>
            </w:r>
            <w:r w:rsidRPr="00211956">
              <w:rPr>
                <w:sz w:val="22"/>
              </w:rPr>
              <w:t>-El ítem debe haber sido prestado al usuario</w:t>
            </w:r>
            <w:r>
              <w:rPr>
                <w:sz w:val="22"/>
              </w:rPr>
              <w:t>.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Flujo Normal:</w:t>
            </w:r>
          </w:p>
        </w:tc>
        <w:tc>
          <w:tcPr>
            <w:tcW w:w="4414" w:type="dxa"/>
          </w:tcPr>
          <w:p w:rsidR="0093130F" w:rsidRPr="00516C36" w:rsidRDefault="009C3743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16C36">
              <w:rPr>
                <w:b/>
              </w:rPr>
              <w:t>Saldar Multa Exitosa</w:t>
            </w:r>
          </w:p>
          <w:p w:rsidR="009C3743" w:rsidRPr="00211956" w:rsidRDefault="009C3743" w:rsidP="009C3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11956">
              <w:rPr>
                <w:sz w:val="22"/>
              </w:rPr>
              <w:t xml:space="preserve">1a.-El bibliotecario ingresa a la sección de </w:t>
            </w:r>
            <w:r w:rsidR="00D86203">
              <w:rPr>
                <w:sz w:val="22"/>
              </w:rPr>
              <w:t>multas</w:t>
            </w:r>
            <w:r w:rsidRPr="00211956">
              <w:rPr>
                <w:sz w:val="22"/>
              </w:rPr>
              <w:t>.</w:t>
            </w:r>
          </w:p>
          <w:p w:rsidR="009C3743" w:rsidRPr="00211956" w:rsidRDefault="009C3743" w:rsidP="009C3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11956">
              <w:rPr>
                <w:sz w:val="22"/>
              </w:rPr>
              <w:t>2a.-El sistema despliega una pantalla de búsqueda.</w:t>
            </w:r>
          </w:p>
          <w:p w:rsidR="009C3743" w:rsidRPr="00211956" w:rsidRDefault="009C3743" w:rsidP="009C3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11956">
              <w:rPr>
                <w:sz w:val="22"/>
              </w:rPr>
              <w:t xml:space="preserve">3a.-El bibliotecario ingresa el identificador del </w:t>
            </w:r>
            <w:r w:rsidR="00D86203">
              <w:rPr>
                <w:sz w:val="22"/>
              </w:rPr>
              <w:t>usuario para saldar la multa</w:t>
            </w:r>
            <w:r w:rsidRPr="00211956">
              <w:rPr>
                <w:sz w:val="22"/>
              </w:rPr>
              <w:t>.</w:t>
            </w:r>
          </w:p>
          <w:p w:rsidR="009C3743" w:rsidRDefault="009C3743" w:rsidP="009C3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11956">
              <w:rPr>
                <w:sz w:val="22"/>
              </w:rPr>
              <w:t>4a.-El sistema</w:t>
            </w:r>
            <w:r>
              <w:rPr>
                <w:sz w:val="22"/>
              </w:rPr>
              <w:t xml:space="preserve"> muestra informac</w:t>
            </w:r>
            <w:r w:rsidR="00D86203">
              <w:rPr>
                <w:sz w:val="22"/>
              </w:rPr>
              <w:t>ión sobre el material  que tengan multa</w:t>
            </w:r>
            <w:r w:rsidRPr="00211956">
              <w:rPr>
                <w:sz w:val="22"/>
              </w:rPr>
              <w:t>.</w:t>
            </w:r>
          </w:p>
          <w:p w:rsidR="00D86203" w:rsidRDefault="00D86203" w:rsidP="009C3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5a.-El bibliotecario selecciona el</w:t>
            </w:r>
            <w:r w:rsidRPr="00E20EBB">
              <w:rPr>
                <w:sz w:val="22"/>
              </w:rPr>
              <w:t xml:space="preserve"> </w:t>
            </w:r>
            <w:r>
              <w:rPr>
                <w:sz w:val="22"/>
              </w:rPr>
              <w:t>material de la multa que se va a pagar y selecciona pagar multa.</w:t>
            </w:r>
          </w:p>
          <w:p w:rsidR="00D86203" w:rsidRPr="00211956" w:rsidRDefault="00D86203" w:rsidP="009C3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6a.-El sistema devuelve un mensaje para confirmar la cantidad a pagar.</w:t>
            </w:r>
          </w:p>
          <w:p w:rsidR="009C3743" w:rsidRPr="00211956" w:rsidRDefault="00D86203" w:rsidP="009C3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</w:t>
            </w:r>
            <w:r w:rsidR="009C3743" w:rsidRPr="00211956">
              <w:rPr>
                <w:sz w:val="22"/>
              </w:rPr>
              <w:t xml:space="preserve">a.-El bibliotecario </w:t>
            </w:r>
            <w:r>
              <w:rPr>
                <w:sz w:val="22"/>
              </w:rPr>
              <w:t>acepta y registra la multa como pagada.</w:t>
            </w:r>
          </w:p>
          <w:p w:rsidR="009C3743" w:rsidRPr="009C3743" w:rsidRDefault="00D86203" w:rsidP="009C3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>8</w:t>
            </w:r>
            <w:r w:rsidR="009C3743" w:rsidRPr="00211956">
              <w:rPr>
                <w:sz w:val="22"/>
              </w:rPr>
              <w:t>a.-El sistema</w:t>
            </w:r>
            <w:r w:rsidR="009C3743">
              <w:rPr>
                <w:sz w:val="22"/>
              </w:rPr>
              <w:t xml:space="preserve"> informa</w:t>
            </w:r>
            <w:r>
              <w:rPr>
                <w:sz w:val="22"/>
              </w:rPr>
              <w:t xml:space="preserve"> que el registro del pago de la multa </w:t>
            </w:r>
            <w:r w:rsidR="009C3743" w:rsidRPr="00211956">
              <w:rPr>
                <w:sz w:val="22"/>
              </w:rPr>
              <w:t>fue exitoso.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Flujo Alterno:</w:t>
            </w:r>
          </w:p>
        </w:tc>
        <w:tc>
          <w:tcPr>
            <w:tcW w:w="4414" w:type="dxa"/>
          </w:tcPr>
          <w:p w:rsidR="0093130F" w:rsidRDefault="00516C36" w:rsidP="00516C36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16C36">
              <w:rPr>
                <w:b/>
              </w:rPr>
              <w:t>Cancelar Saldar Multa</w:t>
            </w:r>
          </w:p>
          <w:p w:rsidR="00516C36" w:rsidRDefault="00B3042F" w:rsidP="00516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4b.-El bibliotecario elige cancelar el pago de la multa.</w:t>
            </w:r>
          </w:p>
          <w:p w:rsidR="00B3042F" w:rsidRDefault="00B3042F" w:rsidP="00516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5b.-El sistema regresa al bibliotecario al menú principal.</w:t>
            </w:r>
          </w:p>
          <w:p w:rsidR="00B3042F" w:rsidRDefault="00B3042F" w:rsidP="00516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3042F" w:rsidRPr="00B3042F" w:rsidRDefault="00B3042F" w:rsidP="00516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3042F">
              <w:rPr>
                <w:b/>
              </w:rPr>
              <w:t>Saldar Multa Fallida</w:t>
            </w:r>
          </w:p>
          <w:p w:rsidR="00B3042F" w:rsidRPr="00211956" w:rsidRDefault="00B3042F" w:rsidP="00B3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11956">
              <w:rPr>
                <w:sz w:val="22"/>
              </w:rPr>
              <w:lastRenderedPageBreak/>
              <w:t xml:space="preserve">3c.-El bibliotecario ingresa </w:t>
            </w:r>
            <w:r>
              <w:rPr>
                <w:sz w:val="22"/>
              </w:rPr>
              <w:t>un i</w:t>
            </w:r>
            <w:r w:rsidRPr="00211956">
              <w:rPr>
                <w:sz w:val="22"/>
              </w:rPr>
              <w:t xml:space="preserve">dentificador </w:t>
            </w:r>
            <w:r>
              <w:rPr>
                <w:sz w:val="22"/>
              </w:rPr>
              <w:t>erróneo de usuario</w:t>
            </w:r>
            <w:r w:rsidRPr="00211956">
              <w:rPr>
                <w:sz w:val="22"/>
              </w:rPr>
              <w:t>.</w:t>
            </w:r>
          </w:p>
          <w:p w:rsidR="00B3042F" w:rsidRDefault="00B3042F" w:rsidP="00B3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11956">
              <w:rPr>
                <w:sz w:val="22"/>
              </w:rPr>
              <w:t xml:space="preserve">4c.-El sistema devuelve un mensaje de que el </w:t>
            </w:r>
            <w:r>
              <w:rPr>
                <w:sz w:val="22"/>
              </w:rPr>
              <w:t>usuario no existe.</w:t>
            </w:r>
          </w:p>
          <w:p w:rsidR="007124A6" w:rsidRDefault="007124A6" w:rsidP="00B3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  <w:p w:rsidR="007124A6" w:rsidRPr="00FD703A" w:rsidRDefault="007124A6" w:rsidP="00712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/>
                <w:sz w:val="22"/>
              </w:rPr>
            </w:pPr>
            <w:r>
              <w:rPr>
                <w:rFonts w:cs="Segoe UI"/>
                <w:b/>
                <w:sz w:val="22"/>
              </w:rPr>
              <w:t>Saldar más de una multa.</w:t>
            </w:r>
          </w:p>
          <w:p w:rsidR="007124A6" w:rsidRPr="00FD703A" w:rsidRDefault="00E20EBB" w:rsidP="00712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>
              <w:rPr>
                <w:rFonts w:cs="Segoe UI"/>
                <w:sz w:val="22"/>
              </w:rPr>
              <w:t xml:space="preserve"> 5</w:t>
            </w:r>
            <w:r w:rsidR="007124A6">
              <w:rPr>
                <w:rFonts w:cs="Segoe UI"/>
                <w:sz w:val="22"/>
              </w:rPr>
              <w:t>d</w:t>
            </w:r>
            <w:r w:rsidR="007124A6" w:rsidRPr="00FD703A">
              <w:rPr>
                <w:rFonts w:cs="Segoe UI"/>
                <w:sz w:val="22"/>
              </w:rPr>
              <w:t xml:space="preserve">.-El bibliotecario selecciona el botón de </w:t>
            </w:r>
            <w:r>
              <w:rPr>
                <w:rFonts w:cs="Segoe UI"/>
                <w:sz w:val="22"/>
              </w:rPr>
              <w:t>los materiales que tengan multa, los cuales se van a pagar.</w:t>
            </w:r>
          </w:p>
          <w:p w:rsidR="00E20EBB" w:rsidRPr="00211956" w:rsidRDefault="00E20EBB" w:rsidP="00E20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6</w:t>
            </w:r>
            <w:r>
              <w:rPr>
                <w:sz w:val="22"/>
              </w:rPr>
              <w:t>d</w:t>
            </w:r>
            <w:r>
              <w:rPr>
                <w:sz w:val="22"/>
              </w:rPr>
              <w:t>-El sistema devuelve un mensaje para confirmar la cantidad a pagar.</w:t>
            </w:r>
          </w:p>
          <w:p w:rsidR="00E20EBB" w:rsidRPr="00211956" w:rsidRDefault="00E20EBB" w:rsidP="00E20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</w:t>
            </w:r>
            <w:r>
              <w:rPr>
                <w:sz w:val="22"/>
              </w:rPr>
              <w:t>d</w:t>
            </w:r>
            <w:r w:rsidRPr="00211956">
              <w:rPr>
                <w:sz w:val="22"/>
              </w:rPr>
              <w:t xml:space="preserve">.-El bibliotecario </w:t>
            </w:r>
            <w:r>
              <w:rPr>
                <w:sz w:val="22"/>
              </w:rPr>
              <w:t>acepta y registra la</w:t>
            </w:r>
            <w:r>
              <w:rPr>
                <w:sz w:val="22"/>
              </w:rPr>
              <w:t>s</w:t>
            </w:r>
            <w:r>
              <w:rPr>
                <w:sz w:val="22"/>
              </w:rPr>
              <w:t xml:space="preserve"> multa</w:t>
            </w:r>
            <w:r>
              <w:rPr>
                <w:sz w:val="22"/>
              </w:rPr>
              <w:t>s</w:t>
            </w:r>
            <w:r>
              <w:rPr>
                <w:sz w:val="22"/>
              </w:rPr>
              <w:t xml:space="preserve"> como pagada</w:t>
            </w:r>
            <w:r>
              <w:rPr>
                <w:sz w:val="22"/>
              </w:rPr>
              <w:t>s</w:t>
            </w:r>
            <w:r>
              <w:rPr>
                <w:sz w:val="22"/>
              </w:rPr>
              <w:t>.</w:t>
            </w:r>
          </w:p>
          <w:p w:rsidR="007124A6" w:rsidRPr="00516C36" w:rsidRDefault="00E20EBB" w:rsidP="00E20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>8</w:t>
            </w:r>
            <w:r>
              <w:rPr>
                <w:sz w:val="22"/>
              </w:rPr>
              <w:t>d</w:t>
            </w:r>
            <w:r w:rsidRPr="00211956">
              <w:rPr>
                <w:sz w:val="22"/>
              </w:rPr>
              <w:t>.-El sistema</w:t>
            </w:r>
            <w:r>
              <w:rPr>
                <w:sz w:val="22"/>
              </w:rPr>
              <w:t xml:space="preserve"> informa que el re</w:t>
            </w:r>
            <w:bookmarkStart w:id="0" w:name="_GoBack"/>
            <w:bookmarkEnd w:id="0"/>
            <w:r>
              <w:rPr>
                <w:sz w:val="22"/>
              </w:rPr>
              <w:t>gistro del pago de la</w:t>
            </w:r>
            <w:r>
              <w:rPr>
                <w:sz w:val="22"/>
              </w:rPr>
              <w:t>s</w:t>
            </w:r>
            <w:r>
              <w:rPr>
                <w:sz w:val="22"/>
              </w:rPr>
              <w:t xml:space="preserve"> multa</w:t>
            </w:r>
            <w:r>
              <w:rPr>
                <w:sz w:val="22"/>
              </w:rPr>
              <w:t>s</w:t>
            </w:r>
            <w:r>
              <w:rPr>
                <w:sz w:val="22"/>
              </w:rPr>
              <w:t xml:space="preserve"> </w:t>
            </w:r>
            <w:r w:rsidRPr="00211956">
              <w:rPr>
                <w:sz w:val="22"/>
              </w:rPr>
              <w:t>fue exitoso.</w:t>
            </w:r>
          </w:p>
        </w:tc>
      </w:tr>
      <w:tr w:rsidR="00B3042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3042F" w:rsidRPr="001C154D" w:rsidRDefault="00B3042F" w:rsidP="001C154D">
            <w:pPr>
              <w:pStyle w:val="Sinespaciado"/>
            </w:pPr>
            <w:r>
              <w:lastRenderedPageBreak/>
              <w:t>Excepción</w:t>
            </w:r>
          </w:p>
        </w:tc>
        <w:tc>
          <w:tcPr>
            <w:tcW w:w="4414" w:type="dxa"/>
          </w:tcPr>
          <w:p w:rsidR="00B3042F" w:rsidRPr="00211956" w:rsidRDefault="00B3042F" w:rsidP="00B3042F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211956">
              <w:rPr>
                <w:b/>
                <w:sz w:val="22"/>
              </w:rPr>
              <w:t>Error en la Base de Datos (BD)</w:t>
            </w:r>
          </w:p>
          <w:p w:rsidR="00B3042F" w:rsidRPr="00211956" w:rsidRDefault="00B3042F" w:rsidP="00B30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</w:t>
            </w:r>
            <w:r w:rsidR="007124A6">
              <w:rPr>
                <w:sz w:val="22"/>
              </w:rPr>
              <w:t>e</w:t>
            </w:r>
            <w:r w:rsidRPr="00211956">
              <w:rPr>
                <w:sz w:val="22"/>
              </w:rPr>
              <w:t xml:space="preserve">.-El sistema no puede conectarse a la BD e informa al </w:t>
            </w:r>
            <w:r>
              <w:rPr>
                <w:sz w:val="22"/>
              </w:rPr>
              <w:t>bibliotecario</w:t>
            </w:r>
            <w:r w:rsidRPr="00211956">
              <w:rPr>
                <w:sz w:val="22"/>
              </w:rPr>
              <w:t xml:space="preserve"> que la transacción no fue realizada</w:t>
            </w:r>
          </w:p>
          <w:p w:rsidR="00B3042F" w:rsidRPr="00211956" w:rsidRDefault="00B3042F" w:rsidP="00B30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</w:t>
            </w:r>
            <w:r w:rsidR="007124A6">
              <w:rPr>
                <w:sz w:val="22"/>
              </w:rPr>
              <w:t>e</w:t>
            </w:r>
            <w:r w:rsidRPr="00211956">
              <w:rPr>
                <w:sz w:val="22"/>
              </w:rPr>
              <w:t xml:space="preserve">.-El </w:t>
            </w:r>
            <w:r>
              <w:rPr>
                <w:sz w:val="22"/>
              </w:rPr>
              <w:t xml:space="preserve">bibliotecario </w:t>
            </w:r>
            <w:r w:rsidRPr="00211956">
              <w:rPr>
                <w:sz w:val="22"/>
              </w:rPr>
              <w:t>confirma que entendió lo que sucede</w:t>
            </w:r>
          </w:p>
          <w:p w:rsidR="00B3042F" w:rsidRPr="00516C36" w:rsidRDefault="00B3042F" w:rsidP="00B3042F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sz w:val="22"/>
              </w:rPr>
              <w:t>9</w:t>
            </w:r>
            <w:r w:rsidR="007124A6">
              <w:rPr>
                <w:sz w:val="22"/>
              </w:rPr>
              <w:t>e</w:t>
            </w:r>
            <w:r w:rsidRPr="00211956">
              <w:rPr>
                <w:sz w:val="22"/>
              </w:rPr>
              <w:t>.-El sistema regresa</w:t>
            </w:r>
            <w:r>
              <w:rPr>
                <w:sz w:val="22"/>
              </w:rPr>
              <w:t xml:space="preserve"> al bibliotecario al menú principal.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Postcondiciones:</w:t>
            </w:r>
          </w:p>
        </w:tc>
        <w:tc>
          <w:tcPr>
            <w:tcW w:w="4414" w:type="dxa"/>
          </w:tcPr>
          <w:p w:rsidR="0093130F" w:rsidRDefault="00B3042F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b/>
                <w:sz w:val="22"/>
              </w:rPr>
              <w:t>POST01</w:t>
            </w:r>
            <w:r w:rsidRPr="00EC78F9">
              <w:rPr>
                <w:sz w:val="22"/>
              </w:rPr>
              <w:t>-El usuario puede volver a pedir prestado y reservar</w:t>
            </w:r>
            <w:r>
              <w:rPr>
                <w:sz w:val="22"/>
              </w:rPr>
              <w:t>.</w:t>
            </w:r>
          </w:p>
          <w:p w:rsidR="00B3042F" w:rsidRPr="00B3042F" w:rsidRDefault="00B3042F" w:rsidP="00B3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78F9">
              <w:rPr>
                <w:b/>
                <w:sz w:val="22"/>
              </w:rPr>
              <w:t>POST02</w:t>
            </w:r>
            <w:r w:rsidRPr="00EC78F9">
              <w:rPr>
                <w:sz w:val="22"/>
              </w:rPr>
              <w:t xml:space="preserve">-El usuario </w:t>
            </w:r>
            <w:r>
              <w:rPr>
                <w:sz w:val="22"/>
              </w:rPr>
              <w:t>puede renovar sus derechos en la biblioteca.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Entrada:</w:t>
            </w:r>
          </w:p>
        </w:tc>
        <w:tc>
          <w:tcPr>
            <w:tcW w:w="4414" w:type="dxa"/>
          </w:tcPr>
          <w:p w:rsidR="0093130F" w:rsidRDefault="00B3042F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042F">
              <w:rPr>
                <w:sz w:val="22"/>
              </w:rPr>
              <w:t>El identificador del usuario.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Salida:</w:t>
            </w:r>
          </w:p>
        </w:tc>
        <w:tc>
          <w:tcPr>
            <w:tcW w:w="4414" w:type="dxa"/>
          </w:tcPr>
          <w:p w:rsidR="0093130F" w:rsidRDefault="00B3042F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042F">
              <w:rPr>
                <w:sz w:val="22"/>
              </w:rPr>
              <w:t>Mensaje de multa pagada, Mensaje de usuario no existente, Mensaje de multa no pagada.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Prioridad</w:t>
            </w:r>
          </w:p>
        </w:tc>
        <w:tc>
          <w:tcPr>
            <w:tcW w:w="4414" w:type="dxa"/>
          </w:tcPr>
          <w:p w:rsidR="0093130F" w:rsidRDefault="00B3042F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042F">
              <w:rPr>
                <w:sz w:val="22"/>
              </w:rPr>
              <w:t>Indispensable.</w:t>
            </w:r>
          </w:p>
        </w:tc>
      </w:tr>
    </w:tbl>
    <w:p w:rsidR="00A5378D" w:rsidRDefault="00A5378D"/>
    <w:sectPr w:rsidR="00A537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743"/>
    <w:rsid w:val="001C154D"/>
    <w:rsid w:val="00516C36"/>
    <w:rsid w:val="006260E4"/>
    <w:rsid w:val="007124A6"/>
    <w:rsid w:val="0093130F"/>
    <w:rsid w:val="009C3743"/>
    <w:rsid w:val="00A5378D"/>
    <w:rsid w:val="00B3042F"/>
    <w:rsid w:val="00D86203"/>
    <w:rsid w:val="00E2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30F"/>
    <w:rPr>
      <w:rFonts w:ascii="Segoe UI" w:hAnsi="Segoe UI"/>
      <w:sz w:val="24"/>
    </w:rPr>
  </w:style>
  <w:style w:type="paragraph" w:styleId="Ttulo1">
    <w:name w:val="heading 1"/>
    <w:aliases w:val="Texto Derecho"/>
    <w:basedOn w:val="Normal"/>
    <w:next w:val="Normal"/>
    <w:link w:val="Ttulo1Car"/>
    <w:uiPriority w:val="9"/>
    <w:qFormat/>
    <w:rsid w:val="0093130F"/>
    <w:pPr>
      <w:spacing w:after="0" w:line="240" w:lineRule="auto"/>
      <w:jc w:val="both"/>
      <w:outlineLvl w:val="0"/>
    </w:pPr>
    <w:rPr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aliases w:val="Texto Izquierdo"/>
    <w:basedOn w:val="Normal"/>
    <w:uiPriority w:val="1"/>
    <w:qFormat/>
    <w:rsid w:val="0093130F"/>
    <w:pPr>
      <w:spacing w:after="0" w:line="240" w:lineRule="auto"/>
    </w:pPr>
    <w:rPr>
      <w:i/>
    </w:rPr>
  </w:style>
  <w:style w:type="character" w:customStyle="1" w:styleId="Ttulo1Car">
    <w:name w:val="Título 1 Car"/>
    <w:aliases w:val="Texto Derecho Car"/>
    <w:basedOn w:val="Fuentedeprrafopredeter"/>
    <w:link w:val="Ttulo1"/>
    <w:uiPriority w:val="9"/>
    <w:rsid w:val="0093130F"/>
    <w:rPr>
      <w:rFonts w:ascii="Segoe UI" w:hAnsi="Segoe UI"/>
      <w:sz w:val="21"/>
    </w:rPr>
  </w:style>
  <w:style w:type="table" w:customStyle="1" w:styleId="GridTable3Accent3">
    <w:name w:val="Grid Table 3 Accent 3"/>
    <w:basedOn w:val="Tablanormal"/>
    <w:uiPriority w:val="48"/>
    <w:rsid w:val="001C15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ListTable2Accent3">
    <w:name w:val="List Table 2 Accent 3"/>
    <w:basedOn w:val="Tablanormal"/>
    <w:uiPriority w:val="47"/>
    <w:rsid w:val="001C15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30F"/>
    <w:rPr>
      <w:rFonts w:ascii="Segoe UI" w:hAnsi="Segoe UI"/>
      <w:sz w:val="24"/>
    </w:rPr>
  </w:style>
  <w:style w:type="paragraph" w:styleId="Ttulo1">
    <w:name w:val="heading 1"/>
    <w:aliases w:val="Texto Derecho"/>
    <w:basedOn w:val="Normal"/>
    <w:next w:val="Normal"/>
    <w:link w:val="Ttulo1Car"/>
    <w:uiPriority w:val="9"/>
    <w:qFormat/>
    <w:rsid w:val="0093130F"/>
    <w:pPr>
      <w:spacing w:after="0" w:line="240" w:lineRule="auto"/>
      <w:jc w:val="both"/>
      <w:outlineLvl w:val="0"/>
    </w:pPr>
    <w:rPr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aliases w:val="Texto Izquierdo"/>
    <w:basedOn w:val="Normal"/>
    <w:uiPriority w:val="1"/>
    <w:qFormat/>
    <w:rsid w:val="0093130F"/>
    <w:pPr>
      <w:spacing w:after="0" w:line="240" w:lineRule="auto"/>
    </w:pPr>
    <w:rPr>
      <w:i/>
    </w:rPr>
  </w:style>
  <w:style w:type="character" w:customStyle="1" w:styleId="Ttulo1Car">
    <w:name w:val="Título 1 Car"/>
    <w:aliases w:val="Texto Derecho Car"/>
    <w:basedOn w:val="Fuentedeprrafopredeter"/>
    <w:link w:val="Ttulo1"/>
    <w:uiPriority w:val="9"/>
    <w:rsid w:val="0093130F"/>
    <w:rPr>
      <w:rFonts w:ascii="Segoe UI" w:hAnsi="Segoe UI"/>
      <w:sz w:val="21"/>
    </w:rPr>
  </w:style>
  <w:style w:type="table" w:customStyle="1" w:styleId="GridTable3Accent3">
    <w:name w:val="Grid Table 3 Accent 3"/>
    <w:basedOn w:val="Tablanormal"/>
    <w:uiPriority w:val="48"/>
    <w:rsid w:val="001C15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ListTable2Accent3">
    <w:name w:val="List Table 2 Accent 3"/>
    <w:basedOn w:val="Tablanormal"/>
    <w:uiPriority w:val="47"/>
    <w:rsid w:val="001C15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HECA\Desktop\DescripcionCasosDeUso(Plantill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DescripcionCasosDeUso(Plantilla).dotx</Template>
  <TotalTime>45</TotalTime>
  <Pages>2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EHECATL SAID GAMBOA</dc:creator>
  <cp:lastModifiedBy>EHECATL SAID GAMBOA</cp:lastModifiedBy>
  <cp:revision>3</cp:revision>
  <dcterms:created xsi:type="dcterms:W3CDTF">2016-10-28T17:07:00Z</dcterms:created>
  <dcterms:modified xsi:type="dcterms:W3CDTF">2016-10-28T17:56:00Z</dcterms:modified>
</cp:coreProperties>
</file>