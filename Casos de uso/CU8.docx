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lista2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3130F" w:rsidTr="001C1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ID:</w:t>
            </w:r>
          </w:p>
        </w:tc>
        <w:tc>
          <w:tcPr>
            <w:tcW w:w="4414" w:type="dxa"/>
          </w:tcPr>
          <w:p w:rsidR="0093130F" w:rsidRDefault="00BF63AB" w:rsidP="001C154D">
            <w:pPr>
              <w:pStyle w:val="Ttulo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CU8</w:t>
            </w: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Nombre:</w:t>
            </w:r>
          </w:p>
        </w:tc>
        <w:tc>
          <w:tcPr>
            <w:tcW w:w="4414" w:type="dxa"/>
          </w:tcPr>
          <w:p w:rsidR="0093130F" w:rsidRDefault="00BF63AB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reporte</w:t>
            </w: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Autor:</w:t>
            </w:r>
          </w:p>
        </w:tc>
        <w:tc>
          <w:tcPr>
            <w:tcW w:w="4414" w:type="dxa"/>
          </w:tcPr>
          <w:p w:rsidR="0093130F" w:rsidRDefault="0093130F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Luis Fernando Gomez </w:t>
            </w:r>
            <w:r w:rsidRPr="0093130F">
              <w:t>Alejandre</w:t>
            </w: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Fecha de Creación:</w:t>
            </w:r>
          </w:p>
        </w:tc>
        <w:tc>
          <w:tcPr>
            <w:tcW w:w="4414" w:type="dxa"/>
          </w:tcPr>
          <w:p w:rsidR="0093130F" w:rsidRDefault="006260E4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CREATEDATE  \@ "dd/MM/yyyy hh:mm am/pm"  \* MERGEFORMAT </w:instrText>
            </w:r>
            <w:r>
              <w:fldChar w:fldCharType="separate"/>
            </w:r>
            <w:r w:rsidR="00BF63AB">
              <w:rPr>
                <w:noProof/>
              </w:rPr>
              <w:t>19/10/2016 03:59 p.m.</w:t>
            </w:r>
            <w:r>
              <w:fldChar w:fldCharType="end"/>
            </w: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Fecha de Modificación:</w:t>
            </w:r>
          </w:p>
        </w:tc>
        <w:tc>
          <w:tcPr>
            <w:tcW w:w="4414" w:type="dxa"/>
          </w:tcPr>
          <w:p w:rsidR="0093130F" w:rsidRDefault="006260E4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SAVEDATE  \@ "dd/MM/yyyy hh:mm am/pm"  \* MERGEFORMAT </w:instrText>
            </w:r>
            <w:r>
              <w:fldChar w:fldCharType="separate"/>
            </w:r>
            <w:r w:rsidR="00FF3E01">
              <w:rPr>
                <w:noProof/>
              </w:rPr>
              <w:t>19/10/2016 09:24 p.m.</w:t>
            </w:r>
            <w:r>
              <w:fldChar w:fldCharType="end"/>
            </w: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Actores:</w:t>
            </w:r>
          </w:p>
        </w:tc>
        <w:tc>
          <w:tcPr>
            <w:tcW w:w="4414" w:type="dxa"/>
          </w:tcPr>
          <w:p w:rsidR="0093130F" w:rsidRDefault="00BF63AB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Bibliotecario</w:t>
            </w: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Descripción:</w:t>
            </w:r>
          </w:p>
        </w:tc>
        <w:tc>
          <w:tcPr>
            <w:tcW w:w="4414" w:type="dxa"/>
          </w:tcPr>
          <w:p w:rsidR="0093130F" w:rsidRDefault="00BF63AB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Este caso de uso inicia cuando el bibliotecario quiere generar un reporte al registrar que un usuario </w:t>
            </w:r>
            <w:r w:rsidR="00B64867">
              <w:t>perdió cierto material y puede haber dado un libro a cambio.</w:t>
            </w: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Precondiciones:</w:t>
            </w:r>
          </w:p>
        </w:tc>
        <w:tc>
          <w:tcPr>
            <w:tcW w:w="4414" w:type="dxa"/>
          </w:tcPr>
          <w:p w:rsidR="00BF63AB" w:rsidRPr="00211956" w:rsidRDefault="00BF63AB" w:rsidP="00BF63AB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11956">
              <w:rPr>
                <w:b/>
                <w:sz w:val="22"/>
              </w:rPr>
              <w:t>PRE01</w:t>
            </w:r>
            <w:r w:rsidRPr="00211956">
              <w:rPr>
                <w:sz w:val="22"/>
              </w:rPr>
              <w:t>-El usuario debe estar registrado en el sistema</w:t>
            </w:r>
          </w:p>
          <w:p w:rsidR="00BF63AB" w:rsidRPr="00211956" w:rsidRDefault="00BF63AB" w:rsidP="00BF6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11956">
              <w:rPr>
                <w:b/>
                <w:sz w:val="22"/>
              </w:rPr>
              <w:t>PRE02</w:t>
            </w:r>
            <w:r w:rsidRPr="00211956">
              <w:rPr>
                <w:sz w:val="22"/>
              </w:rPr>
              <w:t>-El material debe estar registrado en el sistema.</w:t>
            </w:r>
          </w:p>
          <w:p w:rsidR="0093130F" w:rsidRDefault="00BF63AB" w:rsidP="00BF63AB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1956">
              <w:rPr>
                <w:b/>
                <w:sz w:val="22"/>
              </w:rPr>
              <w:t>PRE03</w:t>
            </w:r>
            <w:r w:rsidRPr="00211956">
              <w:rPr>
                <w:sz w:val="22"/>
              </w:rPr>
              <w:t>-El ítem debe haber sido prestado al usuario</w:t>
            </w: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05380F" w:rsidRDefault="0093130F" w:rsidP="001C154D">
            <w:pPr>
              <w:pStyle w:val="Sinespaciado"/>
              <w:rPr>
                <w:b w:val="0"/>
              </w:rPr>
            </w:pPr>
            <w:r w:rsidRPr="0005380F">
              <w:rPr>
                <w:b w:val="0"/>
              </w:rPr>
              <w:t>Flujo Normal:</w:t>
            </w:r>
          </w:p>
        </w:tc>
        <w:tc>
          <w:tcPr>
            <w:tcW w:w="4414" w:type="dxa"/>
          </w:tcPr>
          <w:p w:rsidR="0093130F" w:rsidRPr="0005380F" w:rsidRDefault="0005380F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5380F">
              <w:rPr>
                <w:b/>
              </w:rPr>
              <w:t>Generar Reporte exitoso</w:t>
            </w:r>
          </w:p>
          <w:p w:rsidR="0005380F" w:rsidRPr="0005380F" w:rsidRDefault="0005380F" w:rsidP="00053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05380F">
              <w:rPr>
                <w:sz w:val="22"/>
              </w:rPr>
              <w:t>1a.-El bibliotecario ingresa a la sección de devoluciones.</w:t>
            </w:r>
          </w:p>
          <w:p w:rsidR="0005380F" w:rsidRPr="0005380F" w:rsidRDefault="0005380F" w:rsidP="00053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05380F">
              <w:rPr>
                <w:sz w:val="22"/>
              </w:rPr>
              <w:t>2a.-El sistema despliega una pantalla de búsqueda.</w:t>
            </w:r>
          </w:p>
          <w:p w:rsidR="0005380F" w:rsidRPr="0005380F" w:rsidRDefault="0005380F" w:rsidP="00053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05380F">
              <w:rPr>
                <w:sz w:val="22"/>
              </w:rPr>
              <w:t xml:space="preserve">3a.-El bibliotecario ingresa el identificador del material </w:t>
            </w:r>
            <w:r w:rsidR="00FF3E01">
              <w:rPr>
                <w:sz w:val="22"/>
              </w:rPr>
              <w:t>por el cual genera el reporte</w:t>
            </w:r>
            <w:r w:rsidRPr="0005380F">
              <w:rPr>
                <w:sz w:val="22"/>
              </w:rPr>
              <w:t>.</w:t>
            </w:r>
          </w:p>
          <w:p w:rsidR="0005380F" w:rsidRDefault="0005380F" w:rsidP="00053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05380F">
              <w:rPr>
                <w:sz w:val="22"/>
              </w:rPr>
              <w:t>4a.-El sistema muestra información sobre el material</w:t>
            </w:r>
            <w:r w:rsidR="00FF3E01">
              <w:rPr>
                <w:sz w:val="22"/>
              </w:rPr>
              <w:t>, así como una sección donde se debe especificar la razón del reporte y opcionalmente la parte de recuperación del mismo</w:t>
            </w:r>
          </w:p>
          <w:p w:rsidR="00FF3E01" w:rsidRDefault="00FF3E01" w:rsidP="00053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5a.-El bibliotecario </w:t>
            </w:r>
            <w:r w:rsidR="0019599F">
              <w:rPr>
                <w:sz w:val="22"/>
              </w:rPr>
              <w:t xml:space="preserve">llena los campos que se piden y </w:t>
            </w:r>
            <w:r>
              <w:rPr>
                <w:sz w:val="22"/>
              </w:rPr>
              <w:t>elige registrar el reporte.</w:t>
            </w:r>
          </w:p>
          <w:p w:rsidR="00FF3E01" w:rsidRDefault="00FF3E01" w:rsidP="00053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6a.-El sistema despliega un mensaje de confirmación.</w:t>
            </w:r>
          </w:p>
          <w:p w:rsidR="00FF3E01" w:rsidRDefault="00FF3E01" w:rsidP="00053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7a.-El bibliotecario confirma el registro del reporte.</w:t>
            </w:r>
          </w:p>
          <w:p w:rsidR="0005380F" w:rsidRPr="00FF3E01" w:rsidRDefault="00FF3E01" w:rsidP="00053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8a.-El sistema informa que el registro del reporte fue exitoso.</w:t>
            </w: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Flujo Alterno:</w:t>
            </w:r>
          </w:p>
        </w:tc>
        <w:tc>
          <w:tcPr>
            <w:tcW w:w="4414" w:type="dxa"/>
          </w:tcPr>
          <w:p w:rsidR="00FF3E01" w:rsidRPr="00211956" w:rsidRDefault="00FF3E01" w:rsidP="00FF3E01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211956">
              <w:rPr>
                <w:b/>
                <w:sz w:val="22"/>
              </w:rPr>
              <w:t xml:space="preserve">Cancelar </w:t>
            </w:r>
            <w:r>
              <w:rPr>
                <w:b/>
                <w:sz w:val="22"/>
              </w:rPr>
              <w:t>Generar Reporte</w:t>
            </w:r>
          </w:p>
          <w:p w:rsidR="00FF3E01" w:rsidRPr="00211956" w:rsidRDefault="0019599F" w:rsidP="00FF3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5</w:t>
            </w:r>
            <w:r w:rsidR="00FF3E01" w:rsidRPr="00211956">
              <w:rPr>
                <w:sz w:val="22"/>
              </w:rPr>
              <w:t xml:space="preserve">b.-El bibliotecario </w:t>
            </w:r>
            <w:r w:rsidR="00FF3E01">
              <w:rPr>
                <w:sz w:val="22"/>
              </w:rPr>
              <w:t>elige cancelar la devolución</w:t>
            </w:r>
          </w:p>
          <w:p w:rsidR="0093130F" w:rsidRDefault="0019599F" w:rsidP="005C2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6</w:t>
            </w:r>
            <w:r w:rsidR="00FF3E01" w:rsidRPr="00211956">
              <w:rPr>
                <w:sz w:val="22"/>
              </w:rPr>
              <w:t>b.-El sistema regresa al bibliotecario al menú principal.</w:t>
            </w:r>
          </w:p>
          <w:p w:rsidR="005C2639" w:rsidRPr="005C2639" w:rsidRDefault="005C2639" w:rsidP="005C2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F63AB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F63AB" w:rsidRPr="001C154D" w:rsidRDefault="00BF63AB" w:rsidP="001C154D">
            <w:pPr>
              <w:pStyle w:val="Sinespaciado"/>
            </w:pPr>
            <w:r>
              <w:t>Excepciones:</w:t>
            </w:r>
          </w:p>
        </w:tc>
        <w:tc>
          <w:tcPr>
            <w:tcW w:w="4414" w:type="dxa"/>
          </w:tcPr>
          <w:p w:rsidR="00415B9F" w:rsidRPr="00211956" w:rsidRDefault="00415B9F" w:rsidP="00415B9F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211956">
              <w:rPr>
                <w:b/>
                <w:sz w:val="22"/>
              </w:rPr>
              <w:t>Error en la Base de Datos (BD)</w:t>
            </w:r>
          </w:p>
          <w:p w:rsidR="00415B9F" w:rsidRPr="00211956" w:rsidRDefault="005C2639" w:rsidP="00415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lastRenderedPageBreak/>
              <w:t>8</w:t>
            </w:r>
            <w:r w:rsidR="00415B9F" w:rsidRPr="00211956">
              <w:rPr>
                <w:sz w:val="22"/>
              </w:rPr>
              <w:t xml:space="preserve">d.-El sistema no puede conectarse a la BD e informa al </w:t>
            </w:r>
            <w:r w:rsidR="00415B9F">
              <w:rPr>
                <w:sz w:val="22"/>
              </w:rPr>
              <w:t>bibliotecario</w:t>
            </w:r>
            <w:r w:rsidR="00415B9F" w:rsidRPr="00211956">
              <w:rPr>
                <w:sz w:val="22"/>
              </w:rPr>
              <w:t xml:space="preserve"> que la transacción no fue realizada</w:t>
            </w:r>
          </w:p>
          <w:p w:rsidR="005C2639" w:rsidRDefault="005C2639" w:rsidP="00415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9</w:t>
            </w:r>
            <w:r w:rsidR="00415B9F" w:rsidRPr="00211956">
              <w:rPr>
                <w:sz w:val="22"/>
              </w:rPr>
              <w:t xml:space="preserve">d.-El </w:t>
            </w:r>
            <w:r w:rsidR="00415B9F">
              <w:rPr>
                <w:sz w:val="22"/>
              </w:rPr>
              <w:t xml:space="preserve">bibliotecario </w:t>
            </w:r>
            <w:r w:rsidR="00415B9F" w:rsidRPr="00211956">
              <w:rPr>
                <w:sz w:val="22"/>
              </w:rPr>
              <w:t>confirma que entendió lo que sucede</w:t>
            </w:r>
            <w:r>
              <w:rPr>
                <w:sz w:val="22"/>
              </w:rPr>
              <w:t>.</w:t>
            </w:r>
          </w:p>
          <w:p w:rsidR="00415B9F" w:rsidRPr="00211956" w:rsidRDefault="005C2639" w:rsidP="00415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10</w:t>
            </w:r>
            <w:r w:rsidR="00415B9F" w:rsidRPr="00211956">
              <w:rPr>
                <w:sz w:val="22"/>
              </w:rPr>
              <w:t xml:space="preserve">d.-El sistema regresa al </w:t>
            </w:r>
            <w:r w:rsidR="00415B9F">
              <w:rPr>
                <w:sz w:val="22"/>
              </w:rPr>
              <w:t xml:space="preserve">bibliotecario </w:t>
            </w:r>
            <w:r w:rsidR="00415B9F" w:rsidRPr="00211956">
              <w:rPr>
                <w:sz w:val="22"/>
              </w:rPr>
              <w:t>a la pantalla principal</w:t>
            </w:r>
          </w:p>
          <w:p w:rsidR="00BF63AB" w:rsidRDefault="00BF63AB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lastRenderedPageBreak/>
              <w:t>Postcondiciones:</w:t>
            </w:r>
          </w:p>
        </w:tc>
        <w:tc>
          <w:tcPr>
            <w:tcW w:w="4414" w:type="dxa"/>
          </w:tcPr>
          <w:p w:rsidR="0093130F" w:rsidRDefault="003E2253" w:rsidP="003E2253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2253">
              <w:rPr>
                <w:b/>
              </w:rPr>
              <w:t>POST01</w:t>
            </w:r>
            <w:r>
              <w:t>.-Se tiene registrado el material(es) perdidos y la razón por la cual se realiza el reporte.</w:t>
            </w:r>
            <w:bookmarkStart w:id="0" w:name="_GoBack"/>
            <w:bookmarkEnd w:id="0"/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Entrada:</w:t>
            </w:r>
          </w:p>
        </w:tc>
        <w:tc>
          <w:tcPr>
            <w:tcW w:w="4414" w:type="dxa"/>
          </w:tcPr>
          <w:p w:rsidR="0093130F" w:rsidRDefault="00B64867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ISBN del material.</w:t>
            </w: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Salida:</w:t>
            </w:r>
          </w:p>
        </w:tc>
        <w:tc>
          <w:tcPr>
            <w:tcW w:w="4414" w:type="dxa"/>
          </w:tcPr>
          <w:p w:rsidR="0093130F" w:rsidRDefault="003E2253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Reporte Generado, Mensaje reporte exitoso, Mensaje de desconexión a la BD.</w:t>
            </w: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Prioridad</w:t>
            </w:r>
          </w:p>
        </w:tc>
        <w:tc>
          <w:tcPr>
            <w:tcW w:w="4414" w:type="dxa"/>
          </w:tcPr>
          <w:p w:rsidR="0093130F" w:rsidRDefault="00B64867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Deseable</w:t>
            </w:r>
          </w:p>
        </w:tc>
      </w:tr>
    </w:tbl>
    <w:p w:rsidR="00A5378D" w:rsidRDefault="00A5378D"/>
    <w:sectPr w:rsidR="00A537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3AB"/>
    <w:rsid w:val="0005380F"/>
    <w:rsid w:val="0019599F"/>
    <w:rsid w:val="001C154D"/>
    <w:rsid w:val="003E2253"/>
    <w:rsid w:val="00415B9F"/>
    <w:rsid w:val="005C2639"/>
    <w:rsid w:val="006260E4"/>
    <w:rsid w:val="0093130F"/>
    <w:rsid w:val="00A5378D"/>
    <w:rsid w:val="00B64867"/>
    <w:rsid w:val="00BF63AB"/>
    <w:rsid w:val="00FF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A900B-E9B4-46AF-9769-F9E0A13F7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30F"/>
    <w:rPr>
      <w:rFonts w:ascii="Segoe UI" w:hAnsi="Segoe UI"/>
      <w:sz w:val="24"/>
    </w:rPr>
  </w:style>
  <w:style w:type="paragraph" w:styleId="Ttulo1">
    <w:name w:val="heading 1"/>
    <w:aliases w:val="Texto Derecho"/>
    <w:basedOn w:val="Normal"/>
    <w:next w:val="Normal"/>
    <w:link w:val="Ttulo1Car"/>
    <w:uiPriority w:val="9"/>
    <w:qFormat/>
    <w:rsid w:val="0093130F"/>
    <w:pPr>
      <w:spacing w:after="0" w:line="240" w:lineRule="auto"/>
      <w:jc w:val="both"/>
      <w:outlineLvl w:val="0"/>
    </w:pPr>
    <w:rPr>
      <w:sz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313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aliases w:val="Texto Izquierdo"/>
    <w:basedOn w:val="Normal"/>
    <w:uiPriority w:val="1"/>
    <w:qFormat/>
    <w:rsid w:val="0093130F"/>
    <w:pPr>
      <w:spacing w:after="0" w:line="240" w:lineRule="auto"/>
    </w:pPr>
    <w:rPr>
      <w:i/>
    </w:rPr>
  </w:style>
  <w:style w:type="character" w:customStyle="1" w:styleId="Ttulo1Car">
    <w:name w:val="Título 1 Car"/>
    <w:aliases w:val="Texto Derecho Car"/>
    <w:basedOn w:val="Fuentedeprrafopredeter"/>
    <w:link w:val="Ttulo1"/>
    <w:uiPriority w:val="9"/>
    <w:rsid w:val="0093130F"/>
    <w:rPr>
      <w:rFonts w:ascii="Segoe UI" w:hAnsi="Segoe UI"/>
      <w:sz w:val="21"/>
    </w:rPr>
  </w:style>
  <w:style w:type="table" w:styleId="Tabladecuadrcula3-nfasis3">
    <w:name w:val="Grid Table 3 Accent 3"/>
    <w:basedOn w:val="Tablanormal"/>
    <w:uiPriority w:val="48"/>
    <w:rsid w:val="001C15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lista2-nfasis3">
    <w:name w:val="List Table 2 Accent 3"/>
    <w:basedOn w:val="Tablanormal"/>
    <w:uiPriority w:val="47"/>
    <w:rsid w:val="001C15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d\Desktop\DescripcionCasosDeUso(Plantilla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DescripcionCasosDeUso(Plantilla)</Template>
  <TotalTime>368</TotalTime>
  <Pages>2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</dc:creator>
  <cp:keywords/>
  <dc:description/>
  <cp:lastModifiedBy>Said</cp:lastModifiedBy>
  <cp:revision>6</cp:revision>
  <dcterms:created xsi:type="dcterms:W3CDTF">2016-10-19T20:59:00Z</dcterms:created>
  <dcterms:modified xsi:type="dcterms:W3CDTF">2016-10-21T06:51:00Z</dcterms:modified>
</cp:coreProperties>
</file>