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2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B46330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2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B46330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Renovar Préstamo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B46330">
              <w:rPr>
                <w:noProof/>
              </w:rPr>
              <w:t>16/10/2016 12:19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3D229A">
              <w:rPr>
                <w:noProof/>
              </w:rPr>
              <w:t>16/10/2016 01:01 p.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B46330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B337C6" w:rsidP="003D229A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Este caso de uso inicia cuando e</w:t>
            </w:r>
            <w:r w:rsidRPr="00211956">
              <w:rPr>
                <w:sz w:val="22"/>
              </w:rPr>
              <w:t xml:space="preserve">l bibliotecario quiere </w:t>
            </w:r>
            <w:r w:rsidR="003D229A">
              <w:rPr>
                <w:sz w:val="22"/>
              </w:rPr>
              <w:t>renovar el préstamo de un material a un usuario,</w:t>
            </w:r>
            <w:r w:rsidR="00BE0306">
              <w:rPr>
                <w:sz w:val="22"/>
              </w:rPr>
              <w:t xml:space="preserve"> busca el material por su identificador y registra la renovación del préstamo.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BE0306" w:rsidRDefault="00BE0306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306">
              <w:rPr>
                <w:b/>
              </w:rPr>
              <w:t>PRE01</w:t>
            </w:r>
            <w:r>
              <w:t>- El material debe estar registrado en el sistema.</w:t>
            </w:r>
          </w:p>
          <w:p w:rsidR="00BE0306" w:rsidRDefault="00BE0306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306">
              <w:rPr>
                <w:b/>
              </w:rPr>
              <w:t>PRE02</w:t>
            </w:r>
            <w:r>
              <w:t>-El material debe aparecer aprestado a algún usuario en específico.</w:t>
            </w:r>
          </w:p>
          <w:p w:rsidR="0093130F" w:rsidRDefault="00BE0306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306">
              <w:rPr>
                <w:b/>
              </w:rPr>
              <w:t>PRE03</w:t>
            </w:r>
            <w:r>
              <w:t xml:space="preserve">-El usuario debe estar registrado en el sistema. 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Default="00BE0306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0306">
              <w:rPr>
                <w:b/>
              </w:rPr>
              <w:t>Renovar Préstamo Exitoso</w:t>
            </w:r>
          </w:p>
          <w:p w:rsidR="00BE0306" w:rsidRDefault="0098330C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1a.-El bibliotecario ingresa a la sección de préstamos.</w:t>
            </w:r>
          </w:p>
          <w:p w:rsidR="0098330C" w:rsidRDefault="0098330C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2a.-El sistema despliega una pantalla de búsqueda.</w:t>
            </w:r>
          </w:p>
          <w:p w:rsidR="0098330C" w:rsidRDefault="0098330C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3a.-El bibliotecario ingresa el identificador del material que quiere renovar su préstamo.</w:t>
            </w:r>
          </w:p>
          <w:p w:rsidR="0098330C" w:rsidRDefault="0098330C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4a.-El sistema muestra la información acerca de los tiempos del material a renovar su préstamo.</w:t>
            </w:r>
          </w:p>
          <w:p w:rsidR="0098330C" w:rsidRDefault="0098330C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5a.-</w:t>
            </w:r>
            <w:r w:rsidR="00D221DA">
              <w:t>El bibliotecario renueva el préstamo.</w:t>
            </w:r>
          </w:p>
          <w:p w:rsidR="00D221DA" w:rsidRPr="00BE0306" w:rsidRDefault="00D221DA" w:rsidP="00BE0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6a.-El sistema informa que la renovación del préstamo fue exitoso.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Pr="008B7472" w:rsidRDefault="0085333C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7472">
              <w:rPr>
                <w:b/>
              </w:rPr>
              <w:t>Cancelar Renovar Préstamo</w:t>
            </w:r>
          </w:p>
          <w:p w:rsidR="0085333C" w:rsidRDefault="0085333C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3b.-El bibliotecario elige cancelar la renovación de préstamo.</w:t>
            </w:r>
          </w:p>
          <w:p w:rsidR="00436BCF" w:rsidRDefault="00436BCF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4b.-El sistema regresa al bibliotecario al menú principal.</w:t>
            </w:r>
          </w:p>
          <w:p w:rsidR="0085333C" w:rsidRDefault="0085333C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333C" w:rsidRPr="008B7472" w:rsidRDefault="0085333C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7472">
              <w:rPr>
                <w:b/>
              </w:rPr>
              <w:t>Renovar Préstamo fallido</w:t>
            </w:r>
          </w:p>
          <w:p w:rsidR="0085333C" w:rsidRDefault="0085333C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B7472">
              <w:t>c.-El bibliotecario ingresa un identificador incorrecto del material.</w:t>
            </w:r>
          </w:p>
          <w:p w:rsidR="008B7472" w:rsidRDefault="008B7472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4c.-El sistema devuelve un mensaje de que el material no </w:t>
            </w:r>
            <w:r w:rsidR="00436BCF">
              <w:t>está prestado.</w:t>
            </w:r>
          </w:p>
          <w:p w:rsidR="00436BCF" w:rsidRPr="00436BCF" w:rsidRDefault="00436BCF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6BCF">
              <w:rPr>
                <w:b/>
              </w:rPr>
              <w:t>Renovar Préstamo no disponible</w:t>
            </w:r>
          </w:p>
          <w:p w:rsidR="00436BCF" w:rsidRDefault="00436BCF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4d.-El sistema devuelve las información del material prestado, con el mensaje de que la renovación ha alcanzado el máximo número de veces y que no es posible renovarse más.</w:t>
            </w:r>
          </w:p>
          <w:p w:rsidR="00436BCF" w:rsidRDefault="00436BCF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5d.-El bibliotecario elige cancelar la renovación de préstamo.</w:t>
            </w:r>
          </w:p>
          <w:p w:rsidR="00436BCF" w:rsidRPr="0085333C" w:rsidRDefault="00436BCF" w:rsidP="00853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6d.-El sistema regresa al bibliotecario al menú principal.</w:t>
            </w:r>
            <w:bookmarkStart w:id="0" w:name="_GoBack"/>
            <w:bookmarkEnd w:id="0"/>
          </w:p>
        </w:tc>
      </w:tr>
      <w:tr w:rsidR="00B46330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46330" w:rsidRPr="001C154D" w:rsidRDefault="00B46330" w:rsidP="001C154D">
            <w:pPr>
              <w:pStyle w:val="Sinespaciado"/>
            </w:pPr>
            <w:r>
              <w:lastRenderedPageBreak/>
              <w:t>Excepciones:</w:t>
            </w:r>
          </w:p>
        </w:tc>
        <w:tc>
          <w:tcPr>
            <w:tcW w:w="4414" w:type="dxa"/>
          </w:tcPr>
          <w:p w:rsidR="00B46330" w:rsidRPr="008B7472" w:rsidRDefault="008B7472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B7472">
              <w:rPr>
                <w:b/>
              </w:rPr>
              <w:t>Error en la Base de Datos (BD)</w:t>
            </w:r>
          </w:p>
          <w:p w:rsidR="008B7472" w:rsidRDefault="008B7472" w:rsidP="008B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6d.- El sistema no puede conectarse a la BD e informa al bibliotecario que la transacción no fue realizada.</w:t>
            </w:r>
          </w:p>
          <w:p w:rsidR="008B7472" w:rsidRDefault="008B7472" w:rsidP="008B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7d.- El bibliotecario confirma que entiende lo que sucede.</w:t>
            </w:r>
          </w:p>
          <w:p w:rsidR="008B7472" w:rsidRPr="008B7472" w:rsidRDefault="008B7472" w:rsidP="008B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8d.-El sistema regresa al bibliotecario al menú principal.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proofErr w:type="spellStart"/>
            <w:r w:rsidRPr="001C154D">
              <w:t>Postcondiciones</w:t>
            </w:r>
            <w:proofErr w:type="spellEnd"/>
            <w:r w:rsidRPr="001C154D">
              <w:t>:</w:t>
            </w:r>
          </w:p>
        </w:tc>
        <w:tc>
          <w:tcPr>
            <w:tcW w:w="4414" w:type="dxa"/>
          </w:tcPr>
          <w:p w:rsidR="0093130F" w:rsidRDefault="008B7472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Post01.-El material renovó su préstamo.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8B7472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ISBN del material.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8B7472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renovación Exitosa, Mensaje de renovación fallida, Mensaje de renovación no posible.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8B7472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Indispensable.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30"/>
    <w:rsid w:val="001C154D"/>
    <w:rsid w:val="003D229A"/>
    <w:rsid w:val="00436BCF"/>
    <w:rsid w:val="006260E4"/>
    <w:rsid w:val="006E1E8B"/>
    <w:rsid w:val="0085333C"/>
    <w:rsid w:val="008B7472"/>
    <w:rsid w:val="0093130F"/>
    <w:rsid w:val="0098330C"/>
    <w:rsid w:val="00A5378D"/>
    <w:rsid w:val="00B337C6"/>
    <w:rsid w:val="00B46330"/>
    <w:rsid w:val="00BE0306"/>
    <w:rsid w:val="00D2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78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7</cp:revision>
  <dcterms:created xsi:type="dcterms:W3CDTF">2016-10-16T17:19:00Z</dcterms:created>
  <dcterms:modified xsi:type="dcterms:W3CDTF">2016-10-17T04:56:00Z</dcterms:modified>
</cp:coreProperties>
</file>